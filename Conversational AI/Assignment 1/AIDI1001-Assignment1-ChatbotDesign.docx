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214ADAD" w14:textId="77777777" w:rsidR="0008564A" w:rsidRPr="007E1792" w:rsidRDefault="0008564A" w:rsidP="006124EA">
      <w:pPr>
        <w:pStyle w:val="Title"/>
        <w:rPr>
          <w:sz w:val="36"/>
          <w:szCs w:val="32"/>
        </w:rPr>
      </w:pPr>
      <w:r w:rsidRPr="007E1792">
        <w:rPr>
          <w:sz w:val="36"/>
          <w:szCs w:val="32"/>
        </w:rPr>
        <w:t xml:space="preserve">AIDI 1001 </w:t>
      </w:r>
      <w:r w:rsidR="006124EA" w:rsidRPr="007E1792">
        <w:rPr>
          <w:sz w:val="36"/>
          <w:szCs w:val="32"/>
        </w:rPr>
        <w:t xml:space="preserve">Conversational AI </w:t>
      </w:r>
      <w:r w:rsidRPr="007E1792">
        <w:rPr>
          <w:sz w:val="36"/>
          <w:szCs w:val="32"/>
        </w:rPr>
        <w:t>– Assign</w:t>
      </w:r>
      <w:r w:rsidR="006124EA" w:rsidRPr="007E1792">
        <w:rPr>
          <w:sz w:val="36"/>
          <w:szCs w:val="32"/>
        </w:rPr>
        <w:t>ment</w:t>
      </w:r>
      <w:r w:rsidRPr="007E1792">
        <w:rPr>
          <w:sz w:val="36"/>
          <w:szCs w:val="32"/>
        </w:rPr>
        <w:t xml:space="preserve"> 1: Chatbot Design</w:t>
      </w:r>
    </w:p>
    <w:p w14:paraId="6E5771FA" w14:textId="77777777" w:rsidR="0008564A" w:rsidRPr="006124EA" w:rsidRDefault="0008564A" w:rsidP="006124EA">
      <w:pPr>
        <w:pStyle w:val="Title"/>
        <w:rPr>
          <w:sz w:val="28"/>
          <w:szCs w:val="24"/>
        </w:rPr>
      </w:pPr>
    </w:p>
    <w:p w14:paraId="2BBC8381" w14:textId="77777777" w:rsidR="0008564A" w:rsidRDefault="0008564A" w:rsidP="0008564A">
      <w:pPr>
        <w:pStyle w:val="Heading1"/>
      </w:pPr>
      <w:r>
        <w:t>Assignment Overview</w:t>
      </w:r>
    </w:p>
    <w:p w14:paraId="7A0DA3D5" w14:textId="77777777" w:rsidR="0008564A" w:rsidRDefault="0008564A" w:rsidP="0008564A">
      <w:r>
        <w:t>For this assignment you are to complete the design document which will be used to create a simple chatbot application.  Since this is only your first chatbot design we will keep it simple to a simple question/answer type bot and so we won’t be linking it to outside data systems.</w:t>
      </w:r>
    </w:p>
    <w:p w14:paraId="78531684" w14:textId="77777777" w:rsidR="0008564A" w:rsidRDefault="0008564A" w:rsidP="0008564A"/>
    <w:p w14:paraId="2693B4C6" w14:textId="77777777" w:rsidR="0008564A" w:rsidRDefault="0008564A" w:rsidP="0008564A">
      <w:pPr>
        <w:pStyle w:val="Heading1"/>
      </w:pPr>
      <w:r>
        <w:t>Parameters</w:t>
      </w:r>
    </w:p>
    <w:p w14:paraId="0B8ADC49" w14:textId="77777777" w:rsidR="0008564A" w:rsidRDefault="0008564A" w:rsidP="0008564A">
      <w:pPr>
        <w:pStyle w:val="ListParagraph"/>
        <w:numPr>
          <w:ilvl w:val="0"/>
          <w:numId w:val="2"/>
        </w:numPr>
      </w:pPr>
      <w:r>
        <w:t>Your bot can serve any helpful purpose for the user. You may pretend it is for any business or social use.</w:t>
      </w:r>
    </w:p>
    <w:p w14:paraId="69319384" w14:textId="77777777" w:rsidR="0008564A" w:rsidRDefault="0008564A" w:rsidP="0008564A">
      <w:pPr>
        <w:pStyle w:val="ListParagraph"/>
        <w:numPr>
          <w:ilvl w:val="0"/>
          <w:numId w:val="2"/>
        </w:numPr>
      </w:pPr>
      <w:r>
        <w:t>Design your bot to accept at least 10 user intents, not including hello and goodbye.</w:t>
      </w:r>
    </w:p>
    <w:p w14:paraId="2DF5153B" w14:textId="77777777" w:rsidR="0008564A" w:rsidRDefault="0008564A" w:rsidP="0008564A">
      <w:pPr>
        <w:pStyle w:val="ListParagraph"/>
        <w:numPr>
          <w:ilvl w:val="0"/>
          <w:numId w:val="2"/>
        </w:numPr>
      </w:pPr>
      <w:r>
        <w:t xml:space="preserve">We will be using the user story approach to help us develop the bot. </w:t>
      </w:r>
    </w:p>
    <w:p w14:paraId="2E3C4FF4" w14:textId="77777777" w:rsidR="0008564A" w:rsidRDefault="0008564A" w:rsidP="0008564A">
      <w:pPr>
        <w:pStyle w:val="ListParagraph"/>
        <w:numPr>
          <w:ilvl w:val="0"/>
          <w:numId w:val="2"/>
        </w:numPr>
      </w:pPr>
      <w:r>
        <w:t xml:space="preserve">This part of the assignment will not require any coding as we will be building the design first. </w:t>
      </w:r>
    </w:p>
    <w:p w14:paraId="5AD3FD1C" w14:textId="77777777" w:rsidR="0008564A" w:rsidRDefault="0008564A" w:rsidP="0008564A"/>
    <w:p w14:paraId="11A2013A" w14:textId="77777777" w:rsidR="0008564A" w:rsidRDefault="0008564A" w:rsidP="0008564A"/>
    <w:p w14:paraId="0F15D0AF" w14:textId="77777777" w:rsidR="0008564A" w:rsidRDefault="0008564A" w:rsidP="0008564A">
      <w:pPr>
        <w:pStyle w:val="Heading1"/>
      </w:pPr>
      <w:r>
        <w:t>Procedure</w:t>
      </w:r>
    </w:p>
    <w:p w14:paraId="52F38F68" w14:textId="77777777" w:rsidR="007F70FB" w:rsidRDefault="007F70FB" w:rsidP="0008564A">
      <w:pPr>
        <w:pStyle w:val="ListParagraph"/>
        <w:numPr>
          <w:ilvl w:val="0"/>
          <w:numId w:val="4"/>
        </w:numPr>
      </w:pPr>
      <w:r>
        <w:t xml:space="preserve">What is the name of your chatbot? </w:t>
      </w:r>
    </w:p>
    <w:p w14:paraId="64D16DB5" w14:textId="77777777" w:rsidR="007E1792" w:rsidRDefault="007E1792" w:rsidP="007E1792"/>
    <w:p w14:paraId="516AAC4B" w14:textId="77777777" w:rsidR="007F70FB" w:rsidRDefault="007F70FB" w:rsidP="007F70FB">
      <w:pPr>
        <w:pStyle w:val="ListParagraph"/>
      </w:pPr>
    </w:p>
    <w:p w14:paraId="04609689" w14:textId="77777777" w:rsidR="007F70FB" w:rsidRDefault="00900F10" w:rsidP="0008564A">
      <w:pPr>
        <w:pStyle w:val="ListParagraph"/>
        <w:numPr>
          <w:ilvl w:val="0"/>
          <w:numId w:val="4"/>
        </w:numPr>
      </w:pPr>
      <w:r w:rsidRPr="00900F10">
        <w:rPr>
          <w:b/>
          <w:bCs/>
        </w:rPr>
        <w:t xml:space="preserve">Problem Statement - </w:t>
      </w:r>
      <w:r w:rsidR="007F70FB">
        <w:t xml:space="preserve">In 250 words or less describe some potential real-life scenarios of people actually using your product. How are they using it? When? What problem are they solving?  </w:t>
      </w:r>
      <w:r w:rsidR="006124EA">
        <w:t>What will your bot NOT do?</w:t>
      </w:r>
      <w:r w:rsidR="007F70FB">
        <w:t xml:space="preserve"> (5M)</w:t>
      </w:r>
    </w:p>
    <w:p w14:paraId="087BBEB8" w14:textId="77777777" w:rsidR="007F70FB" w:rsidRDefault="007F70FB" w:rsidP="007F70FB">
      <w:pPr>
        <w:pStyle w:val="ListParagraph"/>
      </w:pPr>
    </w:p>
    <w:p w14:paraId="0E504E1F" w14:textId="77777777" w:rsidR="007F70FB" w:rsidRDefault="007F70FB" w:rsidP="007F70FB">
      <w:pPr>
        <w:pStyle w:val="ListParagraph"/>
      </w:pPr>
    </w:p>
    <w:p w14:paraId="39D1B45C" w14:textId="77777777" w:rsidR="007E1792" w:rsidRDefault="007E1792" w:rsidP="007F70FB">
      <w:pPr>
        <w:pStyle w:val="ListParagraph"/>
      </w:pPr>
    </w:p>
    <w:p w14:paraId="3D00F0A2" w14:textId="77777777" w:rsidR="007E1792" w:rsidRDefault="007E1792" w:rsidP="007F70FB">
      <w:pPr>
        <w:pStyle w:val="ListParagraph"/>
      </w:pPr>
    </w:p>
    <w:p w14:paraId="681C4E11" w14:textId="77777777" w:rsidR="0008564A" w:rsidRDefault="0008564A" w:rsidP="0008564A">
      <w:pPr>
        <w:pStyle w:val="ListParagraph"/>
        <w:numPr>
          <w:ilvl w:val="0"/>
          <w:numId w:val="4"/>
        </w:numPr>
      </w:pPr>
      <w:r w:rsidRPr="00900F10">
        <w:rPr>
          <w:b/>
          <w:bCs/>
        </w:rPr>
        <w:t>Application Description</w:t>
      </w:r>
      <w:r>
        <w:t xml:space="preserve"> </w:t>
      </w:r>
      <w:r w:rsidR="00900F10">
        <w:t>- I</w:t>
      </w:r>
      <w:r>
        <w:t>n 250 words or less describe your chatbot as you would if you were talking to your target persona. (Elevator Pitch)</w:t>
      </w:r>
      <w:r w:rsidR="007F70FB">
        <w:t>.</w:t>
      </w:r>
      <w:r>
        <w:t xml:space="preserve">  </w:t>
      </w:r>
      <w:r w:rsidR="007F70FB">
        <w:t>(</w:t>
      </w:r>
      <w:r>
        <w:t>5M</w:t>
      </w:r>
      <w:r w:rsidR="007F70FB">
        <w:t>)</w:t>
      </w:r>
    </w:p>
    <w:p w14:paraId="20EBCC80" w14:textId="77777777" w:rsidR="0008564A" w:rsidRDefault="0008564A" w:rsidP="0008564A"/>
    <w:p w14:paraId="11111AAD" w14:textId="77777777" w:rsidR="007F70FB" w:rsidRDefault="00900F10" w:rsidP="0008564A">
      <w:pPr>
        <w:pStyle w:val="ListParagraph"/>
        <w:numPr>
          <w:ilvl w:val="0"/>
          <w:numId w:val="4"/>
        </w:numPr>
      </w:pPr>
      <w:r w:rsidRPr="00900F10">
        <w:rPr>
          <w:b/>
          <w:bCs/>
        </w:rPr>
        <w:lastRenderedPageBreak/>
        <w:t>Application Features</w:t>
      </w:r>
      <w:r>
        <w:t xml:space="preserve"> - </w:t>
      </w:r>
      <w:r w:rsidR="0008564A">
        <w:t xml:space="preserve">What is the purpose of the application? Provide a list features that it will perform and provide a one sentence explanation of the feature. </w:t>
      </w:r>
      <w:r w:rsidR="007F70FB">
        <w:t xml:space="preserve">(5m) </w:t>
      </w:r>
    </w:p>
    <w:p w14:paraId="58391FF6" w14:textId="77777777" w:rsidR="0008564A" w:rsidRPr="007F70FB" w:rsidRDefault="0008564A" w:rsidP="007F70FB">
      <w:pPr>
        <w:pStyle w:val="ListParagraph"/>
      </w:pPr>
      <w:r w:rsidRPr="00EF2A13">
        <w:rPr>
          <w:b/>
          <w:bCs/>
          <w:sz w:val="15"/>
          <w:szCs w:val="15"/>
        </w:rPr>
        <w:t xml:space="preserve"> ie) Track orders – Will provide the user with the ability to track current orders.</w:t>
      </w:r>
    </w:p>
    <w:p w14:paraId="228BF44A" w14:textId="77777777" w:rsidR="0008564A" w:rsidRDefault="0008564A" w:rsidP="0008564A">
      <w:pPr>
        <w:ind w:left="360"/>
      </w:pPr>
    </w:p>
    <w:p w14:paraId="6E277F24" w14:textId="77777777" w:rsidR="0008564A" w:rsidRDefault="0008564A" w:rsidP="0008564A"/>
    <w:p w14:paraId="7C45741F" w14:textId="77777777" w:rsidR="0008564A" w:rsidRDefault="0008564A" w:rsidP="0008564A"/>
    <w:p w14:paraId="0F84C6C5" w14:textId="77777777" w:rsidR="0008564A" w:rsidRPr="0008564A" w:rsidRDefault="00900F10" w:rsidP="00EF2A13">
      <w:pPr>
        <w:pStyle w:val="ListParagraph"/>
        <w:numPr>
          <w:ilvl w:val="0"/>
          <w:numId w:val="4"/>
        </w:numPr>
      </w:pPr>
      <w:r w:rsidRPr="00900F10">
        <w:rPr>
          <w:b/>
          <w:bCs/>
        </w:rPr>
        <w:t>Application Design</w:t>
      </w:r>
      <w:r>
        <w:t xml:space="preserve"> - </w:t>
      </w:r>
      <w:r w:rsidR="0008564A">
        <w:t xml:space="preserve">Complete the table below to describe the intents that will be used as part of your chatbot.  To help get you started the first </w:t>
      </w:r>
      <w:r w:rsidR="00EF2A13">
        <w:t xml:space="preserve">4 common intents are completed for you, but feel free to edit this to suit your purpose. </w:t>
      </w:r>
      <w:r w:rsidR="007F70FB">
        <w:t>(10m)</w:t>
      </w:r>
    </w:p>
    <w:tbl>
      <w:tblPr>
        <w:tblStyle w:val="TableGrid"/>
        <w:tblpPr w:leftFromText="180" w:rightFromText="180" w:vertAnchor="text" w:horzAnchor="margin" w:tblpXSpec="center" w:tblpY="202"/>
        <w:tblW w:w="9351" w:type="dxa"/>
        <w:tblLook w:val="04A0" w:firstRow="1" w:lastRow="0" w:firstColumn="1" w:lastColumn="0" w:noHBand="0" w:noVBand="1"/>
      </w:tblPr>
      <w:tblGrid>
        <w:gridCol w:w="1260"/>
        <w:gridCol w:w="1570"/>
        <w:gridCol w:w="2410"/>
        <w:gridCol w:w="4111"/>
      </w:tblGrid>
      <w:tr w:rsidR="0008564A" w14:paraId="19EC1ED8" w14:textId="77777777" w:rsidTr="00C5588D">
        <w:trPr>
          <w:trHeight w:val="557"/>
        </w:trPr>
        <w:tc>
          <w:tcPr>
            <w:tcW w:w="1260" w:type="dxa"/>
            <w:shd w:val="clear" w:color="auto" w:fill="000000" w:themeFill="text1"/>
          </w:tcPr>
          <w:p w14:paraId="73CA30A1" w14:textId="77777777" w:rsidR="0008564A" w:rsidRPr="0008564A" w:rsidRDefault="0008564A" w:rsidP="0008564A">
            <w:r w:rsidRPr="0008564A">
              <w:t>Intent (keyword)</w:t>
            </w:r>
          </w:p>
        </w:tc>
        <w:tc>
          <w:tcPr>
            <w:tcW w:w="1570" w:type="dxa"/>
            <w:shd w:val="clear" w:color="auto" w:fill="000000" w:themeFill="text1"/>
          </w:tcPr>
          <w:p w14:paraId="2EB8921E" w14:textId="77777777" w:rsidR="0008564A" w:rsidRPr="0008564A" w:rsidRDefault="0008564A" w:rsidP="0008564A">
            <w:r w:rsidRPr="0008564A">
              <w:t>Synonym keywords</w:t>
            </w:r>
          </w:p>
        </w:tc>
        <w:tc>
          <w:tcPr>
            <w:tcW w:w="2410" w:type="dxa"/>
            <w:shd w:val="clear" w:color="auto" w:fill="000000" w:themeFill="text1"/>
          </w:tcPr>
          <w:p w14:paraId="79CA45A9" w14:textId="77777777" w:rsidR="0008564A" w:rsidRPr="0008564A" w:rsidRDefault="0008564A" w:rsidP="0008564A">
            <w:r w:rsidRPr="0008564A">
              <w:t xml:space="preserve">Intent Description </w:t>
            </w:r>
          </w:p>
        </w:tc>
        <w:tc>
          <w:tcPr>
            <w:tcW w:w="4111" w:type="dxa"/>
            <w:shd w:val="clear" w:color="auto" w:fill="000000" w:themeFill="text1"/>
          </w:tcPr>
          <w:p w14:paraId="5FDF7082" w14:textId="77777777" w:rsidR="0008564A" w:rsidRPr="0008564A" w:rsidRDefault="0008564A" w:rsidP="0008564A">
            <w:r w:rsidRPr="0008564A">
              <w:t>Scripted Response</w:t>
            </w:r>
          </w:p>
        </w:tc>
      </w:tr>
      <w:tr w:rsidR="0008564A" w14:paraId="3C8D098F" w14:textId="77777777" w:rsidTr="00C5588D">
        <w:trPr>
          <w:trHeight w:val="275"/>
        </w:trPr>
        <w:tc>
          <w:tcPr>
            <w:tcW w:w="1260" w:type="dxa"/>
          </w:tcPr>
          <w:p w14:paraId="1268025D" w14:textId="77777777" w:rsidR="0008564A" w:rsidRDefault="0008564A" w:rsidP="0008564A">
            <w:r>
              <w:t xml:space="preserve">Hello </w:t>
            </w:r>
          </w:p>
        </w:tc>
        <w:tc>
          <w:tcPr>
            <w:tcW w:w="1570" w:type="dxa"/>
          </w:tcPr>
          <w:p w14:paraId="3B2F5E9C" w14:textId="77777777" w:rsidR="0008564A" w:rsidRDefault="0008564A" w:rsidP="0008564A">
            <w:r>
              <w:t>Hi, greetings, start, restart, menu, suggestions</w:t>
            </w:r>
          </w:p>
        </w:tc>
        <w:tc>
          <w:tcPr>
            <w:tcW w:w="2410" w:type="dxa"/>
          </w:tcPr>
          <w:p w14:paraId="234D62B0" w14:textId="77777777" w:rsidR="0008564A" w:rsidRDefault="0008564A" w:rsidP="0008564A">
            <w:r>
              <w:t xml:space="preserve">Greets the user and introduces possible intents. </w:t>
            </w:r>
          </w:p>
        </w:tc>
        <w:tc>
          <w:tcPr>
            <w:tcW w:w="4111" w:type="dxa"/>
          </w:tcPr>
          <w:p w14:paraId="6ACFAF82" w14:textId="77777777" w:rsidR="0008564A" w:rsidRDefault="0008564A" w:rsidP="0008564A">
            <w:r>
              <w:t>Welcome to &lt;BOTNAME&gt; Some possible things to do while you are here including &lt;LIST SOME INTENTS&gt; If you would to repeat this at any time just say menu.</w:t>
            </w:r>
          </w:p>
        </w:tc>
      </w:tr>
      <w:tr w:rsidR="0008564A" w14:paraId="6A9CAA87" w14:textId="77777777" w:rsidTr="00C5588D">
        <w:trPr>
          <w:trHeight w:val="557"/>
        </w:trPr>
        <w:tc>
          <w:tcPr>
            <w:tcW w:w="1260" w:type="dxa"/>
          </w:tcPr>
          <w:p w14:paraId="09B48C31" w14:textId="77777777" w:rsidR="0008564A" w:rsidRDefault="0008564A" w:rsidP="00561B0B">
            <w:r>
              <w:t>Goodbye</w:t>
            </w:r>
          </w:p>
        </w:tc>
        <w:tc>
          <w:tcPr>
            <w:tcW w:w="1570" w:type="dxa"/>
          </w:tcPr>
          <w:p w14:paraId="6E72F416" w14:textId="77777777" w:rsidR="0008564A" w:rsidRDefault="0008564A" w:rsidP="00561B0B">
            <w:r>
              <w:t>End, bye, see ya, leave, exit quit</w:t>
            </w:r>
          </w:p>
        </w:tc>
        <w:tc>
          <w:tcPr>
            <w:tcW w:w="2410" w:type="dxa"/>
          </w:tcPr>
          <w:p w14:paraId="4B0AEA5A" w14:textId="77777777" w:rsidR="0008564A" w:rsidRDefault="0008564A" w:rsidP="00561B0B"/>
        </w:tc>
        <w:tc>
          <w:tcPr>
            <w:tcW w:w="4111" w:type="dxa"/>
          </w:tcPr>
          <w:p w14:paraId="7CCD49FF" w14:textId="77777777" w:rsidR="0008564A" w:rsidRDefault="00C5588D" w:rsidP="00561B0B">
            <w:r>
              <w:t xml:space="preserve">Thank you for using &lt;BOTNAME&gt;.  </w:t>
            </w:r>
          </w:p>
        </w:tc>
      </w:tr>
      <w:tr w:rsidR="0008564A" w14:paraId="19435FAA" w14:textId="77777777" w:rsidTr="00C5588D">
        <w:trPr>
          <w:trHeight w:val="557"/>
        </w:trPr>
        <w:tc>
          <w:tcPr>
            <w:tcW w:w="1260" w:type="dxa"/>
          </w:tcPr>
          <w:p w14:paraId="1746F6A8" w14:textId="77777777" w:rsidR="0008564A" w:rsidRDefault="0008564A" w:rsidP="00561B0B">
            <w:r>
              <w:t>Default</w:t>
            </w:r>
          </w:p>
        </w:tc>
        <w:tc>
          <w:tcPr>
            <w:tcW w:w="1570" w:type="dxa"/>
          </w:tcPr>
          <w:p w14:paraId="187136F1" w14:textId="77777777" w:rsidR="0008564A" w:rsidRDefault="0008564A" w:rsidP="00561B0B"/>
        </w:tc>
        <w:tc>
          <w:tcPr>
            <w:tcW w:w="2410" w:type="dxa"/>
          </w:tcPr>
          <w:p w14:paraId="4A557FF6" w14:textId="77777777" w:rsidR="0008564A" w:rsidRDefault="0008564A" w:rsidP="00561B0B">
            <w:r>
              <w:t>Used to reply when the user says something the bot isn’t programmed for.</w:t>
            </w:r>
          </w:p>
        </w:tc>
        <w:tc>
          <w:tcPr>
            <w:tcW w:w="4111" w:type="dxa"/>
          </w:tcPr>
          <w:p w14:paraId="4D1AD3FD" w14:textId="77777777" w:rsidR="0008564A" w:rsidRDefault="0008564A" w:rsidP="00561B0B">
            <w:r>
              <w:t xml:space="preserve">I’m sorry I’m not sure how to respond. Could you please repeat. If you would like some suggestions, please say “suggestions” </w:t>
            </w:r>
          </w:p>
        </w:tc>
      </w:tr>
      <w:tr w:rsidR="0008564A" w14:paraId="368C1A9A" w14:textId="77777777" w:rsidTr="00C5588D">
        <w:trPr>
          <w:trHeight w:val="557"/>
        </w:trPr>
        <w:tc>
          <w:tcPr>
            <w:tcW w:w="1260" w:type="dxa"/>
          </w:tcPr>
          <w:p w14:paraId="48B9AC90" w14:textId="77777777" w:rsidR="0008564A" w:rsidRPr="00561B0B" w:rsidRDefault="0008564A" w:rsidP="00561B0B">
            <w:pPr>
              <w:rPr>
                <w:rFonts w:eastAsia="Times New Roman" w:cs="Times New Roman"/>
              </w:rPr>
            </w:pPr>
            <w:r w:rsidRPr="00561B0B">
              <w:rPr>
                <w:rFonts w:eastAsia="Times New Roman" w:cs="Times New Roman"/>
              </w:rPr>
              <w:t>suggestions</w:t>
            </w:r>
          </w:p>
        </w:tc>
        <w:tc>
          <w:tcPr>
            <w:tcW w:w="1570" w:type="dxa"/>
          </w:tcPr>
          <w:p w14:paraId="161DE5CF" w14:textId="77777777" w:rsidR="0008564A" w:rsidRPr="00561B0B" w:rsidRDefault="0008564A" w:rsidP="00561B0B">
            <w:pPr>
              <w:rPr>
                <w:rFonts w:eastAsia="Times New Roman" w:cs="Times New Roman"/>
              </w:rPr>
            </w:pPr>
          </w:p>
        </w:tc>
        <w:tc>
          <w:tcPr>
            <w:tcW w:w="2410" w:type="dxa"/>
          </w:tcPr>
          <w:p w14:paraId="1405F358" w14:textId="77777777" w:rsidR="0008564A" w:rsidRPr="00561B0B" w:rsidRDefault="0008564A" w:rsidP="00561B0B">
            <w:pPr>
              <w:rPr>
                <w:rFonts w:eastAsia="Times New Roman" w:cs="Times New Roman"/>
              </w:rPr>
            </w:pPr>
            <w:r w:rsidRPr="00561B0B">
              <w:rPr>
                <w:rFonts w:eastAsia="Times New Roman" w:cs="Times New Roman"/>
              </w:rPr>
              <w:t>List of keyword intents that your bot supports.</w:t>
            </w:r>
          </w:p>
        </w:tc>
        <w:tc>
          <w:tcPr>
            <w:tcW w:w="4111" w:type="dxa"/>
          </w:tcPr>
          <w:p w14:paraId="435532D6" w14:textId="77777777" w:rsidR="0008564A" w:rsidRPr="00561B0B" w:rsidRDefault="0008564A" w:rsidP="00561B0B">
            <w:pPr>
              <w:rPr>
                <w:rFonts w:eastAsia="Times New Roman" w:cs="Times New Roman"/>
              </w:rPr>
            </w:pPr>
          </w:p>
        </w:tc>
      </w:tr>
      <w:tr w:rsidR="0008564A" w14:paraId="2FF1BEA0" w14:textId="77777777" w:rsidTr="00C5588D">
        <w:trPr>
          <w:trHeight w:val="557"/>
        </w:trPr>
        <w:tc>
          <w:tcPr>
            <w:tcW w:w="1260" w:type="dxa"/>
          </w:tcPr>
          <w:p w14:paraId="37E55E23" w14:textId="77777777" w:rsidR="0008564A" w:rsidRPr="00561B0B" w:rsidRDefault="0008564A" w:rsidP="00561B0B">
            <w:pPr>
              <w:rPr>
                <w:rFonts w:eastAsia="Times New Roman" w:cs="Times New Roman"/>
              </w:rPr>
            </w:pPr>
          </w:p>
        </w:tc>
        <w:tc>
          <w:tcPr>
            <w:tcW w:w="1570" w:type="dxa"/>
          </w:tcPr>
          <w:p w14:paraId="75593689" w14:textId="77777777" w:rsidR="0008564A" w:rsidRPr="00561B0B" w:rsidRDefault="0008564A" w:rsidP="00561B0B">
            <w:pPr>
              <w:rPr>
                <w:rFonts w:eastAsia="Times New Roman" w:cs="Times New Roman"/>
              </w:rPr>
            </w:pPr>
          </w:p>
        </w:tc>
        <w:tc>
          <w:tcPr>
            <w:tcW w:w="2410" w:type="dxa"/>
          </w:tcPr>
          <w:p w14:paraId="7A8E0D18" w14:textId="77777777" w:rsidR="0008564A" w:rsidRPr="00561B0B" w:rsidRDefault="0008564A" w:rsidP="00561B0B">
            <w:pPr>
              <w:rPr>
                <w:rFonts w:eastAsia="Times New Roman" w:cs="Times New Roman"/>
              </w:rPr>
            </w:pPr>
          </w:p>
        </w:tc>
        <w:tc>
          <w:tcPr>
            <w:tcW w:w="4111" w:type="dxa"/>
          </w:tcPr>
          <w:p w14:paraId="36993E24" w14:textId="77777777" w:rsidR="0008564A" w:rsidRPr="00561B0B" w:rsidRDefault="0008564A" w:rsidP="00561B0B">
            <w:pPr>
              <w:rPr>
                <w:rFonts w:eastAsia="Times New Roman" w:cs="Times New Roman"/>
              </w:rPr>
            </w:pPr>
          </w:p>
        </w:tc>
      </w:tr>
      <w:tr w:rsidR="00EF2A13" w14:paraId="0DF7E26D" w14:textId="77777777" w:rsidTr="00C5588D">
        <w:trPr>
          <w:trHeight w:val="557"/>
        </w:trPr>
        <w:tc>
          <w:tcPr>
            <w:tcW w:w="1260" w:type="dxa"/>
          </w:tcPr>
          <w:p w14:paraId="682AC7E7" w14:textId="77777777" w:rsidR="00EF2A13" w:rsidRPr="00561B0B" w:rsidRDefault="00EF2A13" w:rsidP="00561B0B">
            <w:pPr>
              <w:rPr>
                <w:rFonts w:eastAsia="Times New Roman" w:cs="Times New Roman"/>
              </w:rPr>
            </w:pPr>
          </w:p>
        </w:tc>
        <w:tc>
          <w:tcPr>
            <w:tcW w:w="1570" w:type="dxa"/>
          </w:tcPr>
          <w:p w14:paraId="4C43E992" w14:textId="77777777" w:rsidR="00EF2A13" w:rsidRPr="00561B0B" w:rsidRDefault="00EF2A13" w:rsidP="00561B0B">
            <w:pPr>
              <w:rPr>
                <w:rFonts w:eastAsia="Times New Roman" w:cs="Times New Roman"/>
              </w:rPr>
            </w:pPr>
          </w:p>
        </w:tc>
        <w:tc>
          <w:tcPr>
            <w:tcW w:w="2410" w:type="dxa"/>
          </w:tcPr>
          <w:p w14:paraId="64645B28" w14:textId="77777777" w:rsidR="00EF2A13" w:rsidRPr="00561B0B" w:rsidRDefault="00EF2A13" w:rsidP="00561B0B">
            <w:pPr>
              <w:rPr>
                <w:rFonts w:eastAsia="Times New Roman" w:cs="Times New Roman"/>
              </w:rPr>
            </w:pPr>
          </w:p>
        </w:tc>
        <w:tc>
          <w:tcPr>
            <w:tcW w:w="4111" w:type="dxa"/>
          </w:tcPr>
          <w:p w14:paraId="7909F48E" w14:textId="77777777" w:rsidR="00EF2A13" w:rsidRPr="00561B0B" w:rsidRDefault="00EF2A13" w:rsidP="00561B0B">
            <w:pPr>
              <w:rPr>
                <w:rFonts w:eastAsia="Times New Roman" w:cs="Times New Roman"/>
              </w:rPr>
            </w:pPr>
          </w:p>
        </w:tc>
      </w:tr>
      <w:tr w:rsidR="0008564A" w14:paraId="7A356E39" w14:textId="77777777" w:rsidTr="00C5588D">
        <w:trPr>
          <w:trHeight w:val="557"/>
        </w:trPr>
        <w:tc>
          <w:tcPr>
            <w:tcW w:w="1260" w:type="dxa"/>
          </w:tcPr>
          <w:p w14:paraId="79B6265E" w14:textId="77777777" w:rsidR="0008564A" w:rsidRPr="00561B0B" w:rsidRDefault="0008564A" w:rsidP="00561B0B">
            <w:pPr>
              <w:rPr>
                <w:rFonts w:eastAsia="Times New Roman" w:cs="Times New Roman"/>
              </w:rPr>
            </w:pPr>
          </w:p>
        </w:tc>
        <w:tc>
          <w:tcPr>
            <w:tcW w:w="1570" w:type="dxa"/>
          </w:tcPr>
          <w:p w14:paraId="5BEADBE2" w14:textId="77777777" w:rsidR="0008564A" w:rsidRPr="00561B0B" w:rsidRDefault="0008564A" w:rsidP="00561B0B">
            <w:pPr>
              <w:rPr>
                <w:rFonts w:eastAsia="Times New Roman" w:cs="Times New Roman"/>
              </w:rPr>
            </w:pPr>
          </w:p>
        </w:tc>
        <w:tc>
          <w:tcPr>
            <w:tcW w:w="2410" w:type="dxa"/>
          </w:tcPr>
          <w:p w14:paraId="5C025121" w14:textId="77777777" w:rsidR="0008564A" w:rsidRPr="00561B0B" w:rsidRDefault="0008564A" w:rsidP="00561B0B">
            <w:pPr>
              <w:rPr>
                <w:rFonts w:eastAsia="Times New Roman" w:cs="Times New Roman"/>
              </w:rPr>
            </w:pPr>
          </w:p>
        </w:tc>
        <w:tc>
          <w:tcPr>
            <w:tcW w:w="4111" w:type="dxa"/>
          </w:tcPr>
          <w:p w14:paraId="5FEF4BA2" w14:textId="77777777" w:rsidR="0008564A" w:rsidRPr="00561B0B" w:rsidRDefault="0008564A" w:rsidP="00561B0B">
            <w:pPr>
              <w:rPr>
                <w:rFonts w:eastAsia="Times New Roman" w:cs="Times New Roman"/>
              </w:rPr>
            </w:pPr>
          </w:p>
        </w:tc>
      </w:tr>
      <w:tr w:rsidR="0008564A" w14:paraId="7A1EA59B" w14:textId="77777777" w:rsidTr="00C5588D">
        <w:trPr>
          <w:trHeight w:val="557"/>
        </w:trPr>
        <w:tc>
          <w:tcPr>
            <w:tcW w:w="1260" w:type="dxa"/>
          </w:tcPr>
          <w:p w14:paraId="6ED281E2" w14:textId="77777777" w:rsidR="0008564A" w:rsidRPr="00561B0B" w:rsidRDefault="0008564A" w:rsidP="00561B0B">
            <w:pPr>
              <w:rPr>
                <w:rFonts w:eastAsia="Times New Roman" w:cs="Times New Roman"/>
              </w:rPr>
            </w:pPr>
          </w:p>
        </w:tc>
        <w:tc>
          <w:tcPr>
            <w:tcW w:w="1570" w:type="dxa"/>
          </w:tcPr>
          <w:p w14:paraId="1CCD9AA3" w14:textId="77777777" w:rsidR="0008564A" w:rsidRPr="00561B0B" w:rsidRDefault="0008564A" w:rsidP="00561B0B">
            <w:pPr>
              <w:rPr>
                <w:rFonts w:eastAsia="Times New Roman" w:cs="Times New Roman"/>
              </w:rPr>
            </w:pPr>
          </w:p>
        </w:tc>
        <w:tc>
          <w:tcPr>
            <w:tcW w:w="2410" w:type="dxa"/>
          </w:tcPr>
          <w:p w14:paraId="16B22979" w14:textId="77777777" w:rsidR="0008564A" w:rsidRPr="00561B0B" w:rsidRDefault="0008564A" w:rsidP="00561B0B">
            <w:pPr>
              <w:rPr>
                <w:rFonts w:eastAsia="Times New Roman" w:cs="Times New Roman"/>
              </w:rPr>
            </w:pPr>
          </w:p>
        </w:tc>
        <w:tc>
          <w:tcPr>
            <w:tcW w:w="4111" w:type="dxa"/>
          </w:tcPr>
          <w:p w14:paraId="4BEDBAA8" w14:textId="77777777" w:rsidR="0008564A" w:rsidRPr="00561B0B" w:rsidRDefault="0008564A" w:rsidP="00561B0B">
            <w:pPr>
              <w:rPr>
                <w:rFonts w:eastAsia="Times New Roman" w:cs="Times New Roman"/>
              </w:rPr>
            </w:pPr>
          </w:p>
        </w:tc>
      </w:tr>
      <w:tr w:rsidR="0008564A" w14:paraId="7E736D49" w14:textId="77777777" w:rsidTr="00C5588D">
        <w:trPr>
          <w:trHeight w:val="557"/>
        </w:trPr>
        <w:tc>
          <w:tcPr>
            <w:tcW w:w="1260" w:type="dxa"/>
          </w:tcPr>
          <w:p w14:paraId="04C41EB4" w14:textId="77777777" w:rsidR="0008564A" w:rsidRDefault="0008564A" w:rsidP="00EF2A13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1570" w:type="dxa"/>
          </w:tcPr>
          <w:p w14:paraId="72DA8860" w14:textId="77777777" w:rsidR="0008564A" w:rsidRDefault="0008564A" w:rsidP="00EF2A13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2410" w:type="dxa"/>
          </w:tcPr>
          <w:p w14:paraId="44AEB26D" w14:textId="77777777" w:rsidR="0008564A" w:rsidRDefault="0008564A" w:rsidP="00EF2A13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4111" w:type="dxa"/>
          </w:tcPr>
          <w:p w14:paraId="7CFFDAA2" w14:textId="77777777" w:rsidR="0008564A" w:rsidRDefault="0008564A" w:rsidP="00EF2A13">
            <w:pPr>
              <w:rPr>
                <w:rFonts w:ascii="Times New Roman" w:eastAsia="Times New Roman" w:hAnsi="Times New Roman" w:cs="Times New Roman"/>
              </w:rPr>
            </w:pPr>
          </w:p>
        </w:tc>
      </w:tr>
      <w:tr w:rsidR="0008564A" w14:paraId="3A844599" w14:textId="77777777" w:rsidTr="00C5588D">
        <w:trPr>
          <w:trHeight w:val="557"/>
        </w:trPr>
        <w:tc>
          <w:tcPr>
            <w:tcW w:w="1260" w:type="dxa"/>
          </w:tcPr>
          <w:p w14:paraId="2D349437" w14:textId="77777777" w:rsidR="0008564A" w:rsidRDefault="0008564A" w:rsidP="00EF2A13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1570" w:type="dxa"/>
          </w:tcPr>
          <w:p w14:paraId="5526BDD9" w14:textId="77777777" w:rsidR="0008564A" w:rsidRDefault="0008564A" w:rsidP="00EF2A13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2410" w:type="dxa"/>
          </w:tcPr>
          <w:p w14:paraId="4A4E0CB1" w14:textId="77777777" w:rsidR="0008564A" w:rsidRDefault="0008564A" w:rsidP="00EF2A13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4111" w:type="dxa"/>
          </w:tcPr>
          <w:p w14:paraId="2F49BA7E" w14:textId="77777777" w:rsidR="0008564A" w:rsidRDefault="0008564A" w:rsidP="00EF2A13">
            <w:pPr>
              <w:rPr>
                <w:rFonts w:ascii="Times New Roman" w:eastAsia="Times New Roman" w:hAnsi="Times New Roman" w:cs="Times New Roman"/>
              </w:rPr>
            </w:pPr>
          </w:p>
        </w:tc>
      </w:tr>
      <w:tr w:rsidR="0008564A" w14:paraId="6A5BF824" w14:textId="77777777" w:rsidTr="00C5588D">
        <w:trPr>
          <w:trHeight w:val="557"/>
        </w:trPr>
        <w:tc>
          <w:tcPr>
            <w:tcW w:w="1260" w:type="dxa"/>
          </w:tcPr>
          <w:p w14:paraId="7F6EBF8B" w14:textId="77777777" w:rsidR="0008564A" w:rsidRDefault="0008564A" w:rsidP="00EF2A13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1570" w:type="dxa"/>
          </w:tcPr>
          <w:p w14:paraId="56B723D7" w14:textId="77777777" w:rsidR="0008564A" w:rsidRDefault="0008564A" w:rsidP="00EF2A13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2410" w:type="dxa"/>
          </w:tcPr>
          <w:p w14:paraId="4AE6E21F" w14:textId="77777777" w:rsidR="0008564A" w:rsidRDefault="0008564A" w:rsidP="00EF2A13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4111" w:type="dxa"/>
          </w:tcPr>
          <w:p w14:paraId="167D9223" w14:textId="77777777" w:rsidR="0008564A" w:rsidRDefault="0008564A" w:rsidP="00EF2A13">
            <w:pPr>
              <w:rPr>
                <w:rFonts w:ascii="Times New Roman" w:eastAsia="Times New Roman" w:hAnsi="Times New Roman" w:cs="Times New Roman"/>
              </w:rPr>
            </w:pPr>
          </w:p>
        </w:tc>
      </w:tr>
      <w:tr w:rsidR="0008564A" w14:paraId="76744D6B" w14:textId="77777777" w:rsidTr="00C5588D">
        <w:trPr>
          <w:trHeight w:val="557"/>
        </w:trPr>
        <w:tc>
          <w:tcPr>
            <w:tcW w:w="1260" w:type="dxa"/>
          </w:tcPr>
          <w:p w14:paraId="654B7C74" w14:textId="77777777" w:rsidR="0008564A" w:rsidRDefault="0008564A" w:rsidP="00EF2A13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1570" w:type="dxa"/>
          </w:tcPr>
          <w:p w14:paraId="1BF26641" w14:textId="77777777" w:rsidR="0008564A" w:rsidRDefault="0008564A" w:rsidP="00EF2A13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2410" w:type="dxa"/>
          </w:tcPr>
          <w:p w14:paraId="3D49859C" w14:textId="77777777" w:rsidR="0008564A" w:rsidRDefault="0008564A" w:rsidP="00EF2A13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4111" w:type="dxa"/>
          </w:tcPr>
          <w:p w14:paraId="48977BC7" w14:textId="77777777" w:rsidR="0008564A" w:rsidRDefault="0008564A" w:rsidP="00EF2A13">
            <w:pPr>
              <w:rPr>
                <w:rFonts w:ascii="Times New Roman" w:eastAsia="Times New Roman" w:hAnsi="Times New Roman" w:cs="Times New Roman"/>
              </w:rPr>
            </w:pPr>
          </w:p>
        </w:tc>
      </w:tr>
      <w:tr w:rsidR="0008564A" w14:paraId="4F4FC7CE" w14:textId="77777777" w:rsidTr="00C5588D">
        <w:trPr>
          <w:trHeight w:val="557"/>
        </w:trPr>
        <w:tc>
          <w:tcPr>
            <w:tcW w:w="1260" w:type="dxa"/>
          </w:tcPr>
          <w:p w14:paraId="66CAF0B0" w14:textId="77777777" w:rsidR="0008564A" w:rsidRDefault="0008564A" w:rsidP="00EF2A13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1570" w:type="dxa"/>
          </w:tcPr>
          <w:p w14:paraId="128082A8" w14:textId="77777777" w:rsidR="0008564A" w:rsidRDefault="0008564A" w:rsidP="00EF2A13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2410" w:type="dxa"/>
          </w:tcPr>
          <w:p w14:paraId="67211E07" w14:textId="77777777" w:rsidR="0008564A" w:rsidRDefault="0008564A" w:rsidP="00EF2A13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4111" w:type="dxa"/>
          </w:tcPr>
          <w:p w14:paraId="7C89D8D1" w14:textId="77777777" w:rsidR="0008564A" w:rsidRDefault="0008564A" w:rsidP="00EF2A13">
            <w:pPr>
              <w:rPr>
                <w:rFonts w:ascii="Times New Roman" w:eastAsia="Times New Roman" w:hAnsi="Times New Roman" w:cs="Times New Roman"/>
              </w:rPr>
            </w:pPr>
          </w:p>
        </w:tc>
      </w:tr>
      <w:tr w:rsidR="0008564A" w14:paraId="61B63774" w14:textId="77777777" w:rsidTr="00C5588D">
        <w:trPr>
          <w:trHeight w:val="557"/>
        </w:trPr>
        <w:tc>
          <w:tcPr>
            <w:tcW w:w="1260" w:type="dxa"/>
          </w:tcPr>
          <w:p w14:paraId="42B109AB" w14:textId="77777777" w:rsidR="0008564A" w:rsidRDefault="0008564A" w:rsidP="00EF2A13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1570" w:type="dxa"/>
          </w:tcPr>
          <w:p w14:paraId="1CCCCB2D" w14:textId="77777777" w:rsidR="0008564A" w:rsidRDefault="0008564A" w:rsidP="00EF2A13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2410" w:type="dxa"/>
          </w:tcPr>
          <w:p w14:paraId="779B3FF5" w14:textId="77777777" w:rsidR="0008564A" w:rsidRDefault="0008564A" w:rsidP="00EF2A13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4111" w:type="dxa"/>
          </w:tcPr>
          <w:p w14:paraId="19F18634" w14:textId="77777777" w:rsidR="0008564A" w:rsidRDefault="0008564A" w:rsidP="00EF2A13">
            <w:pPr>
              <w:rPr>
                <w:rFonts w:ascii="Times New Roman" w:eastAsia="Times New Roman" w:hAnsi="Times New Roman" w:cs="Times New Roman"/>
              </w:rPr>
            </w:pPr>
          </w:p>
        </w:tc>
      </w:tr>
    </w:tbl>
    <w:p w14:paraId="267A50AF" w14:textId="77777777" w:rsidR="0008564A" w:rsidRDefault="0008564A" w:rsidP="00C5588D">
      <w:pPr>
        <w:pStyle w:val="Heading1"/>
        <w:rPr>
          <w:rFonts w:eastAsia="Times New Roman"/>
        </w:rPr>
      </w:pPr>
    </w:p>
    <w:p w14:paraId="3D76007F" w14:textId="77777777" w:rsidR="00C5588D" w:rsidRDefault="00C5588D">
      <w:pPr>
        <w:spacing w:after="160"/>
        <w:rPr>
          <w:rFonts w:asciiTheme="majorHAnsi" w:eastAsiaTheme="majorEastAsia" w:hAnsiTheme="majorHAnsi" w:cstheme="majorBidi"/>
          <w:color w:val="00778B" w:themeColor="accent3"/>
          <w:sz w:val="36"/>
          <w:szCs w:val="32"/>
        </w:rPr>
      </w:pPr>
      <w:r>
        <w:br w:type="page"/>
      </w:r>
    </w:p>
    <w:p w14:paraId="72FDE771" w14:textId="77777777" w:rsidR="00C5588D" w:rsidRDefault="00C5588D" w:rsidP="00C5588D">
      <w:pPr>
        <w:pStyle w:val="Heading1"/>
      </w:pPr>
      <w:r>
        <w:lastRenderedPageBreak/>
        <w:t xml:space="preserve">Evaluation </w:t>
      </w:r>
      <w:r w:rsidR="0008564A">
        <w:tab/>
      </w:r>
      <w:r w:rsidR="0008564A">
        <w:tab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413"/>
        <w:gridCol w:w="2553"/>
        <w:gridCol w:w="2550"/>
        <w:gridCol w:w="2693"/>
      </w:tblGrid>
      <w:tr w:rsidR="00C5588D" w14:paraId="7EC0E590" w14:textId="77777777" w:rsidTr="00762E8C">
        <w:tc>
          <w:tcPr>
            <w:tcW w:w="1413" w:type="dxa"/>
          </w:tcPr>
          <w:p w14:paraId="11A4DC0E" w14:textId="77777777" w:rsidR="00C5588D" w:rsidRDefault="00C5588D" w:rsidP="00762E8C">
            <w:r>
              <w:t>Questions</w:t>
            </w:r>
          </w:p>
        </w:tc>
        <w:tc>
          <w:tcPr>
            <w:tcW w:w="2553" w:type="dxa"/>
          </w:tcPr>
          <w:p w14:paraId="7C9ABE41" w14:textId="77777777" w:rsidR="00C5588D" w:rsidRDefault="00C5588D" w:rsidP="00762E8C">
            <w:r>
              <w:t>Poor (40-60%)</w:t>
            </w:r>
          </w:p>
        </w:tc>
        <w:tc>
          <w:tcPr>
            <w:tcW w:w="2550" w:type="dxa"/>
          </w:tcPr>
          <w:p w14:paraId="5781B428" w14:textId="77777777" w:rsidR="00C5588D" w:rsidRDefault="00C5588D" w:rsidP="00762E8C">
            <w:r>
              <w:t>Average (70-80%)</w:t>
            </w:r>
          </w:p>
        </w:tc>
        <w:tc>
          <w:tcPr>
            <w:tcW w:w="2693" w:type="dxa"/>
          </w:tcPr>
          <w:p w14:paraId="25E935C7" w14:textId="77777777" w:rsidR="00C5588D" w:rsidRDefault="00C5588D" w:rsidP="00762E8C">
            <w:r>
              <w:t>Great (80-100%)</w:t>
            </w:r>
          </w:p>
        </w:tc>
      </w:tr>
      <w:tr w:rsidR="00C5588D" w14:paraId="262C6023" w14:textId="77777777" w:rsidTr="00762E8C">
        <w:tc>
          <w:tcPr>
            <w:tcW w:w="1413" w:type="dxa"/>
          </w:tcPr>
          <w:p w14:paraId="4933B016" w14:textId="77777777" w:rsidR="00C5588D" w:rsidRDefault="00C5588D" w:rsidP="00762E8C">
            <w:r w:rsidRPr="00900F10">
              <w:rPr>
                <w:b/>
                <w:bCs/>
              </w:rPr>
              <w:t>Problem Statement</w:t>
            </w:r>
          </w:p>
        </w:tc>
        <w:tc>
          <w:tcPr>
            <w:tcW w:w="2553" w:type="dxa"/>
          </w:tcPr>
          <w:p w14:paraId="5EF70FAF" w14:textId="77777777" w:rsidR="00C5588D" w:rsidRDefault="00C5588D" w:rsidP="00762E8C">
            <w:r>
              <w:t>The student outlined few real-world scenarios provided limited description of how users could benefit from the application or did not properly articulate problem statement.</w:t>
            </w:r>
          </w:p>
        </w:tc>
        <w:tc>
          <w:tcPr>
            <w:tcW w:w="2550" w:type="dxa"/>
          </w:tcPr>
          <w:p w14:paraId="4721A8A8" w14:textId="77777777" w:rsidR="00C5588D" w:rsidRDefault="00C5588D" w:rsidP="00762E8C">
            <w:r>
              <w:t>The student provided real world examples and basic descriptions of the product and use the student provided some explanation of the problem that is trying to be solved.</w:t>
            </w:r>
          </w:p>
        </w:tc>
        <w:tc>
          <w:tcPr>
            <w:tcW w:w="2693" w:type="dxa"/>
          </w:tcPr>
          <w:p w14:paraId="71500713" w14:textId="77777777" w:rsidR="00C5588D" w:rsidRDefault="00C5588D" w:rsidP="00762E8C">
            <w:r>
              <w:t xml:space="preserve">The student provided real world examples and a very clear description of what Chatbot will and won’t do and the problem that is trying to be solved. </w:t>
            </w:r>
          </w:p>
        </w:tc>
      </w:tr>
      <w:tr w:rsidR="00C5588D" w14:paraId="436B2A91" w14:textId="77777777" w:rsidTr="00762E8C">
        <w:tc>
          <w:tcPr>
            <w:tcW w:w="1413" w:type="dxa"/>
          </w:tcPr>
          <w:p w14:paraId="0F70D87D" w14:textId="77777777" w:rsidR="00C5588D" w:rsidRDefault="00C5588D" w:rsidP="00762E8C">
            <w:r w:rsidRPr="00900F10">
              <w:rPr>
                <w:b/>
                <w:bCs/>
              </w:rPr>
              <w:t>Application Description</w:t>
            </w:r>
          </w:p>
        </w:tc>
        <w:tc>
          <w:tcPr>
            <w:tcW w:w="2553" w:type="dxa"/>
          </w:tcPr>
          <w:p w14:paraId="772DE89B" w14:textId="77777777" w:rsidR="00C5588D" w:rsidRDefault="00C5588D" w:rsidP="00762E8C">
            <w:r>
              <w:t xml:space="preserve">The elevator pitch is not clear to the average user persona. </w:t>
            </w:r>
          </w:p>
        </w:tc>
        <w:tc>
          <w:tcPr>
            <w:tcW w:w="2550" w:type="dxa"/>
          </w:tcPr>
          <w:p w14:paraId="3741812A" w14:textId="77777777" w:rsidR="00C5588D" w:rsidRDefault="00C5588D" w:rsidP="00762E8C">
            <w:r>
              <w:t>The elevator pitch does describe the purpose and use of the application.</w:t>
            </w:r>
          </w:p>
        </w:tc>
        <w:tc>
          <w:tcPr>
            <w:tcW w:w="2693" w:type="dxa"/>
          </w:tcPr>
          <w:p w14:paraId="6704EFAA" w14:textId="77777777" w:rsidR="00C5588D" w:rsidRDefault="00C5588D" w:rsidP="00762E8C">
            <w:r>
              <w:t xml:space="preserve">The elevator pitch clearly describes the application and clearly links the description to problem being solved in a fashion that the average target persona could understand. </w:t>
            </w:r>
          </w:p>
        </w:tc>
      </w:tr>
      <w:tr w:rsidR="00C5588D" w14:paraId="0BCE72A6" w14:textId="77777777" w:rsidTr="00762E8C">
        <w:tc>
          <w:tcPr>
            <w:tcW w:w="1413" w:type="dxa"/>
          </w:tcPr>
          <w:p w14:paraId="014CE667" w14:textId="77777777" w:rsidR="00C5588D" w:rsidRDefault="00C5588D" w:rsidP="00762E8C">
            <w:r w:rsidRPr="00900F10">
              <w:rPr>
                <w:b/>
                <w:bCs/>
              </w:rPr>
              <w:t>Application Features</w:t>
            </w:r>
          </w:p>
        </w:tc>
        <w:tc>
          <w:tcPr>
            <w:tcW w:w="2553" w:type="dxa"/>
          </w:tcPr>
          <w:p w14:paraId="7E2FBC34" w14:textId="77777777" w:rsidR="00C5588D" w:rsidRDefault="00C5588D" w:rsidP="00762E8C">
            <w:r>
              <w:t>Some features are listed and/or the descriptions are not clear</w:t>
            </w:r>
          </w:p>
        </w:tc>
        <w:tc>
          <w:tcPr>
            <w:tcW w:w="2550" w:type="dxa"/>
          </w:tcPr>
          <w:p w14:paraId="08541F57" w14:textId="77777777" w:rsidR="00C5588D" w:rsidRDefault="00C5588D" w:rsidP="00762E8C">
            <w:r>
              <w:t xml:space="preserve">The application features are listed and explained. </w:t>
            </w:r>
          </w:p>
        </w:tc>
        <w:tc>
          <w:tcPr>
            <w:tcW w:w="2693" w:type="dxa"/>
          </w:tcPr>
          <w:p w14:paraId="1E4302C8" w14:textId="77777777" w:rsidR="00C5588D" w:rsidRDefault="00C5588D" w:rsidP="00762E8C">
            <w:r>
              <w:t xml:space="preserve">The application features are listed and it is very clear as to what all of the features do. </w:t>
            </w:r>
          </w:p>
        </w:tc>
      </w:tr>
      <w:tr w:rsidR="00C5588D" w14:paraId="26431FDC" w14:textId="77777777" w:rsidTr="00762E8C">
        <w:tc>
          <w:tcPr>
            <w:tcW w:w="1413" w:type="dxa"/>
          </w:tcPr>
          <w:p w14:paraId="0A11026E" w14:textId="77777777" w:rsidR="00C5588D" w:rsidRDefault="00C5588D" w:rsidP="00762E8C">
            <w:r w:rsidRPr="00900F10">
              <w:rPr>
                <w:b/>
                <w:bCs/>
              </w:rPr>
              <w:t>Application Design</w:t>
            </w:r>
          </w:p>
        </w:tc>
        <w:tc>
          <w:tcPr>
            <w:tcW w:w="2553" w:type="dxa"/>
          </w:tcPr>
          <w:p w14:paraId="4996EB4F" w14:textId="77777777" w:rsidR="00C5588D" w:rsidRDefault="00C5588D" w:rsidP="00762E8C">
            <w:r>
              <w:t xml:space="preserve">The student provided limited intents, synonym, descriptions and responses. </w:t>
            </w:r>
          </w:p>
        </w:tc>
        <w:tc>
          <w:tcPr>
            <w:tcW w:w="2550" w:type="dxa"/>
          </w:tcPr>
          <w:p w14:paraId="3DCE1C20" w14:textId="77777777" w:rsidR="00C5588D" w:rsidRDefault="00C5588D" w:rsidP="00762E8C">
            <w:pPr>
              <w:jc w:val="center"/>
            </w:pPr>
            <w:r>
              <w:t>The student identified at least 10 appropriate intents for their application and provided a clear description and/or synonym as to purpose of the intent.</w:t>
            </w:r>
          </w:p>
        </w:tc>
        <w:tc>
          <w:tcPr>
            <w:tcW w:w="2693" w:type="dxa"/>
          </w:tcPr>
          <w:p w14:paraId="2719DD14" w14:textId="77777777" w:rsidR="00C5588D" w:rsidRDefault="00C5588D" w:rsidP="00762E8C">
            <w:r>
              <w:t xml:space="preserve">The student selected appropriate intents and provided a clear description as to purpose of the intent, selected appropriate synonyms for a natural speaking user. The scripted responses are well written and easy to follow. </w:t>
            </w:r>
          </w:p>
        </w:tc>
      </w:tr>
    </w:tbl>
    <w:p w14:paraId="7829FB5B" w14:textId="77777777" w:rsidR="0008564A" w:rsidRDefault="0008564A" w:rsidP="00EF2A13"/>
    <w:p w14:paraId="7D9CDA5A" w14:textId="77777777" w:rsidR="0008564A" w:rsidRDefault="0008564A" w:rsidP="00EF2A13">
      <w:r>
        <w:tab/>
      </w:r>
      <w:r>
        <w:tab/>
      </w:r>
    </w:p>
    <w:sectPr w:rsidR="0008564A" w:rsidSect="0008564A">
      <w:headerReference w:type="even" r:id="rId11"/>
      <w:footerReference w:type="default" r:id="rId12"/>
      <w:headerReference w:type="first" r:id="rId13"/>
      <w:pgSz w:w="12240" w:h="15840" w:code="1"/>
      <w:pgMar w:top="1440" w:right="1440" w:bottom="1440" w:left="1440" w:header="763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394F23D" w14:textId="77777777" w:rsidR="00F03119" w:rsidRDefault="00F03119" w:rsidP="00113312">
      <w:pPr>
        <w:spacing w:after="0" w:line="240" w:lineRule="auto"/>
      </w:pPr>
      <w:r>
        <w:separator/>
      </w:r>
    </w:p>
  </w:endnote>
  <w:endnote w:type="continuationSeparator" w:id="0">
    <w:p w14:paraId="5DE0B110" w14:textId="77777777" w:rsidR="00F03119" w:rsidRDefault="00F03119" w:rsidP="0011331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10000000" w:usb2="00000000" w:usb3="00000000" w:csb0="8000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egoe UI">
    <w:panose1 w:val="020B0604020202020204"/>
    <w:charset w:val="00"/>
    <w:family w:val="swiss"/>
    <w:pitch w:val="variable"/>
    <w:sig w:usb0="E4002EFF" w:usb1="C000E47F" w:usb2="00000009" w:usb3="00000000" w:csb0="000001FF" w:csb1="00000000"/>
  </w:font>
  <w:font w:name="Minion Pro">
    <w:panose1 w:val="020B0604020202020204"/>
    <w:charset w:val="00"/>
    <w:family w:val="roman"/>
    <w:notTrueType/>
    <w:pitch w:val="variable"/>
    <w:sig w:usb0="60000287" w:usb1="00000001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0D9CDA0" w14:textId="77777777" w:rsidR="00DF5129" w:rsidRDefault="00091BFC" w:rsidP="00091BFC">
    <w:pPr>
      <w:pStyle w:val="Footer"/>
      <w:pBdr>
        <w:top w:val="single" w:sz="4" w:space="4" w:color="auto"/>
      </w:pBdr>
      <w:jc w:val="right"/>
    </w:pPr>
    <w:r>
      <w:fldChar w:fldCharType="begin"/>
    </w:r>
    <w:r>
      <w:instrText xml:space="preserve"> PAGE   \* MERGEFORMAT </w:instrText>
    </w:r>
    <w:r>
      <w:fldChar w:fldCharType="separate"/>
    </w:r>
    <w:r w:rsidR="0010605E">
      <w:rPr>
        <w:noProof/>
      </w:rPr>
      <w:t>2</w:t>
    </w:r>
    <w:r>
      <w:rPr>
        <w:noProof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5719820" w14:textId="77777777" w:rsidR="00F03119" w:rsidRDefault="00F03119" w:rsidP="00113312">
      <w:pPr>
        <w:spacing w:after="0" w:line="240" w:lineRule="auto"/>
      </w:pPr>
      <w:r>
        <w:separator/>
      </w:r>
    </w:p>
  </w:footnote>
  <w:footnote w:type="continuationSeparator" w:id="0">
    <w:p w14:paraId="1235CE92" w14:textId="77777777" w:rsidR="00F03119" w:rsidRDefault="00F03119" w:rsidP="0011331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B9D2344" w14:textId="77777777" w:rsidR="00113312" w:rsidRDefault="00DD23F6">
    <w:r>
      <w:rPr>
        <w:noProof/>
      </w:rPr>
    </w:r>
    <w:r w:rsidR="00DD23F6">
      <w:rPr>
        <w:noProof/>
      </w:rPr>
      <w:pict w14:anchorId="46AD58DC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22497373" o:spid="_x0000_s1025" type="#_x0000_t75" alt="" style="position:absolute;margin-left:0;margin-top:0;width:612pt;height:11in;z-index:-251658240;mso-wrap-edited:f;mso-width-percent:0;mso-height-percent:0;mso-position-horizontal:center;mso-position-horizontal-relative:margin;mso-position-vertical:center;mso-position-vertical-relative:margin;mso-width-percent:0;mso-height-percent:0" o:allowincell="f">
          <v:imagedata r:id="rId1" o:title="GCBrandedDocuments_FORMAL_600dpiRGB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C364F56" w14:textId="77777777" w:rsidR="00113312" w:rsidRDefault="0008564A" w:rsidP="00C93920">
    <w:pPr>
      <w:pStyle w:val="Title"/>
      <w:tabs>
        <w:tab w:val="left" w:pos="788"/>
      </w:tabs>
    </w:pPr>
    <w:r>
      <w:rPr>
        <w:noProof/>
      </w:rPr>
      <w:drawing>
        <wp:anchor distT="0" distB="0" distL="114300" distR="114300" simplePos="0" relativeHeight="251657216" behindDoc="1" locked="0" layoutInCell="0" allowOverlap="0" wp14:anchorId="66857F6B" wp14:editId="2A760D6F">
          <wp:simplePos x="0" y="0"/>
          <wp:positionH relativeFrom="page">
            <wp:posOffset>4445</wp:posOffset>
          </wp:positionH>
          <wp:positionV relativeFrom="page">
            <wp:posOffset>5080</wp:posOffset>
          </wp:positionV>
          <wp:extent cx="7772771" cy="955040"/>
          <wp:effectExtent l="0" t="0" r="0" b="0"/>
          <wp:wrapNone/>
          <wp:docPr id="9" name="WordPictureWatermark22497372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WordPictureWatermark22497372"/>
                  <pic:cNvPicPr>
                    <a:picLocks/>
                  </pic:cNvPicPr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3464" t="13182" r="2938" b="78400"/>
                  <a:stretch/>
                </pic:blipFill>
                <pic:spPr bwMode="auto">
                  <a:xfrm>
                    <a:off x="0" y="0"/>
                    <a:ext cx="7772771" cy="955040"/>
                  </a:xfrm>
                  <a:prstGeom prst="rect">
                    <a:avLst/>
                  </a:prstGeom>
                  <a:noFill/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EB60721"/>
    <w:multiLevelType w:val="hybridMultilevel"/>
    <w:tmpl w:val="5CA20736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1F76D89"/>
    <w:multiLevelType w:val="hybridMultilevel"/>
    <w:tmpl w:val="609A752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C2DE78C8">
      <w:numFmt w:val="bullet"/>
      <w:lvlText w:val="-"/>
      <w:lvlJc w:val="left"/>
      <w:pPr>
        <w:ind w:left="1440" w:hanging="360"/>
      </w:pPr>
      <w:rPr>
        <w:rFonts w:ascii="Calibri" w:eastAsiaTheme="minorHAnsi" w:hAnsi="Calibri" w:cstheme="minorBidi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C4B7362"/>
    <w:multiLevelType w:val="hybridMultilevel"/>
    <w:tmpl w:val="9F4E03A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7DBA1487"/>
    <w:multiLevelType w:val="hybridMultilevel"/>
    <w:tmpl w:val="63647D0A"/>
    <w:lvl w:ilvl="0" w:tplc="0409000F">
      <w:start w:val="1"/>
      <w:numFmt w:val="decimal"/>
      <w:lvlText w:val="%1."/>
      <w:lvlJc w:val="left"/>
      <w:pPr>
        <w:ind w:left="768" w:hanging="360"/>
      </w:pPr>
    </w:lvl>
    <w:lvl w:ilvl="1" w:tplc="04090019" w:tentative="1">
      <w:start w:val="1"/>
      <w:numFmt w:val="lowerLetter"/>
      <w:lvlText w:val="%2."/>
      <w:lvlJc w:val="left"/>
      <w:pPr>
        <w:ind w:left="1488" w:hanging="360"/>
      </w:pPr>
    </w:lvl>
    <w:lvl w:ilvl="2" w:tplc="0409001B" w:tentative="1">
      <w:start w:val="1"/>
      <w:numFmt w:val="lowerRoman"/>
      <w:lvlText w:val="%3."/>
      <w:lvlJc w:val="right"/>
      <w:pPr>
        <w:ind w:left="2208" w:hanging="180"/>
      </w:pPr>
    </w:lvl>
    <w:lvl w:ilvl="3" w:tplc="0409000F" w:tentative="1">
      <w:start w:val="1"/>
      <w:numFmt w:val="decimal"/>
      <w:lvlText w:val="%4."/>
      <w:lvlJc w:val="left"/>
      <w:pPr>
        <w:ind w:left="2928" w:hanging="360"/>
      </w:pPr>
    </w:lvl>
    <w:lvl w:ilvl="4" w:tplc="04090019" w:tentative="1">
      <w:start w:val="1"/>
      <w:numFmt w:val="lowerLetter"/>
      <w:lvlText w:val="%5."/>
      <w:lvlJc w:val="left"/>
      <w:pPr>
        <w:ind w:left="3648" w:hanging="360"/>
      </w:pPr>
    </w:lvl>
    <w:lvl w:ilvl="5" w:tplc="0409001B" w:tentative="1">
      <w:start w:val="1"/>
      <w:numFmt w:val="lowerRoman"/>
      <w:lvlText w:val="%6."/>
      <w:lvlJc w:val="right"/>
      <w:pPr>
        <w:ind w:left="4368" w:hanging="180"/>
      </w:pPr>
    </w:lvl>
    <w:lvl w:ilvl="6" w:tplc="0409000F" w:tentative="1">
      <w:start w:val="1"/>
      <w:numFmt w:val="decimal"/>
      <w:lvlText w:val="%7."/>
      <w:lvlJc w:val="left"/>
      <w:pPr>
        <w:ind w:left="5088" w:hanging="360"/>
      </w:pPr>
    </w:lvl>
    <w:lvl w:ilvl="7" w:tplc="04090019" w:tentative="1">
      <w:start w:val="1"/>
      <w:numFmt w:val="lowerLetter"/>
      <w:lvlText w:val="%8."/>
      <w:lvlJc w:val="left"/>
      <w:pPr>
        <w:ind w:left="5808" w:hanging="360"/>
      </w:pPr>
    </w:lvl>
    <w:lvl w:ilvl="8" w:tplc="0409001B" w:tentative="1">
      <w:start w:val="1"/>
      <w:numFmt w:val="lowerRoman"/>
      <w:lvlText w:val="%9."/>
      <w:lvlJc w:val="right"/>
      <w:pPr>
        <w:ind w:left="6528" w:hanging="180"/>
      </w:pPr>
    </w:lvl>
  </w:abstractNum>
  <w:num w:numId="1">
    <w:abstractNumId w:val="2"/>
  </w:num>
  <w:num w:numId="2">
    <w:abstractNumId w:val="1"/>
  </w:num>
  <w:num w:numId="3">
    <w:abstractNumId w:val="3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250"/>
  <w:attachedTemplate r:id="rId1"/>
  <w:stylePaneFormatFilter w:val="1028" w:allStyles="0" w:customStyles="0" w:latentStyles="0" w:stylesInUse="1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stylePaneSortMethod w:val="0004"/>
  <w:styleLockTheme/>
  <w:styleLockQFSet/>
  <w:defaultTabStop w:val="720"/>
  <w:drawingGridHorizontalSpacing w:val="187"/>
  <w:drawingGridVerticalSpacing w:val="187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03119"/>
    <w:rsid w:val="000152A0"/>
    <w:rsid w:val="00040B74"/>
    <w:rsid w:val="00050B70"/>
    <w:rsid w:val="00055F47"/>
    <w:rsid w:val="00057A8A"/>
    <w:rsid w:val="00063566"/>
    <w:rsid w:val="00084A1F"/>
    <w:rsid w:val="0008564A"/>
    <w:rsid w:val="00091BFC"/>
    <w:rsid w:val="000A7105"/>
    <w:rsid w:val="000D171F"/>
    <w:rsid w:val="00105043"/>
    <w:rsid w:val="0010605E"/>
    <w:rsid w:val="00113312"/>
    <w:rsid w:val="00120666"/>
    <w:rsid w:val="00140633"/>
    <w:rsid w:val="001566BD"/>
    <w:rsid w:val="00192D3C"/>
    <w:rsid w:val="002007EA"/>
    <w:rsid w:val="00214192"/>
    <w:rsid w:val="00293F30"/>
    <w:rsid w:val="002F18AA"/>
    <w:rsid w:val="003256FF"/>
    <w:rsid w:val="00330523"/>
    <w:rsid w:val="00343CDD"/>
    <w:rsid w:val="00350CD9"/>
    <w:rsid w:val="003C27BA"/>
    <w:rsid w:val="00421C7A"/>
    <w:rsid w:val="00432D30"/>
    <w:rsid w:val="00454D9B"/>
    <w:rsid w:val="00466848"/>
    <w:rsid w:val="00486D30"/>
    <w:rsid w:val="004A10E7"/>
    <w:rsid w:val="004E0404"/>
    <w:rsid w:val="005414AD"/>
    <w:rsid w:val="00554D24"/>
    <w:rsid w:val="00561B0B"/>
    <w:rsid w:val="0057537A"/>
    <w:rsid w:val="00580A06"/>
    <w:rsid w:val="005D183F"/>
    <w:rsid w:val="006124EA"/>
    <w:rsid w:val="0064553B"/>
    <w:rsid w:val="00646E71"/>
    <w:rsid w:val="00653643"/>
    <w:rsid w:val="006A2418"/>
    <w:rsid w:val="006B29C5"/>
    <w:rsid w:val="006B4612"/>
    <w:rsid w:val="006D63A2"/>
    <w:rsid w:val="006E6C3C"/>
    <w:rsid w:val="00711792"/>
    <w:rsid w:val="007143B1"/>
    <w:rsid w:val="00766006"/>
    <w:rsid w:val="007A7C46"/>
    <w:rsid w:val="007A7D71"/>
    <w:rsid w:val="007E1792"/>
    <w:rsid w:val="007F70FB"/>
    <w:rsid w:val="0080171A"/>
    <w:rsid w:val="00803B23"/>
    <w:rsid w:val="008110AE"/>
    <w:rsid w:val="008404FF"/>
    <w:rsid w:val="00845905"/>
    <w:rsid w:val="008B7E5C"/>
    <w:rsid w:val="00900F10"/>
    <w:rsid w:val="009051EB"/>
    <w:rsid w:val="00906369"/>
    <w:rsid w:val="009205D5"/>
    <w:rsid w:val="00941591"/>
    <w:rsid w:val="009D5FA2"/>
    <w:rsid w:val="009D61B4"/>
    <w:rsid w:val="009E17FC"/>
    <w:rsid w:val="009E1AAC"/>
    <w:rsid w:val="00A363B3"/>
    <w:rsid w:val="00A37075"/>
    <w:rsid w:val="00A40F7B"/>
    <w:rsid w:val="00A50179"/>
    <w:rsid w:val="00A525B4"/>
    <w:rsid w:val="00AA38C3"/>
    <w:rsid w:val="00AA6AC2"/>
    <w:rsid w:val="00AB257C"/>
    <w:rsid w:val="00AD496A"/>
    <w:rsid w:val="00B050AA"/>
    <w:rsid w:val="00B41251"/>
    <w:rsid w:val="00B52E36"/>
    <w:rsid w:val="00BA0037"/>
    <w:rsid w:val="00BA2FED"/>
    <w:rsid w:val="00BB4A74"/>
    <w:rsid w:val="00BC26AA"/>
    <w:rsid w:val="00BD43E7"/>
    <w:rsid w:val="00BE68C8"/>
    <w:rsid w:val="00C02050"/>
    <w:rsid w:val="00C12BC7"/>
    <w:rsid w:val="00C4217E"/>
    <w:rsid w:val="00C5588D"/>
    <w:rsid w:val="00C577E3"/>
    <w:rsid w:val="00C65999"/>
    <w:rsid w:val="00C734E3"/>
    <w:rsid w:val="00C93920"/>
    <w:rsid w:val="00CF06A0"/>
    <w:rsid w:val="00D06FC1"/>
    <w:rsid w:val="00D24D7F"/>
    <w:rsid w:val="00D404A6"/>
    <w:rsid w:val="00D73736"/>
    <w:rsid w:val="00DB0B79"/>
    <w:rsid w:val="00DD23F6"/>
    <w:rsid w:val="00DE7D37"/>
    <w:rsid w:val="00DF5129"/>
    <w:rsid w:val="00E25643"/>
    <w:rsid w:val="00E65CC0"/>
    <w:rsid w:val="00EA70F2"/>
    <w:rsid w:val="00ED23B4"/>
    <w:rsid w:val="00EF2A13"/>
    <w:rsid w:val="00F03119"/>
    <w:rsid w:val="00F91BD1"/>
    <w:rsid w:val="00F93442"/>
    <w:rsid w:val="00FC4F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14779D0"/>
  <w15:chartTrackingRefBased/>
  <w15:docId w15:val="{2134C737-9C4A-DE4C-BFC1-0E48CFE46DB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92D3C"/>
    <w:pPr>
      <w:spacing w:after="270"/>
    </w:pPr>
  </w:style>
  <w:style w:type="paragraph" w:styleId="Heading1">
    <w:name w:val="heading 1"/>
    <w:next w:val="Normal"/>
    <w:link w:val="Heading1Char"/>
    <w:uiPriority w:val="9"/>
    <w:qFormat/>
    <w:rsid w:val="00BA2FED"/>
    <w:pPr>
      <w:keepNext/>
      <w:keepLines/>
      <w:suppressAutoHyphens/>
      <w:spacing w:after="270"/>
      <w:outlineLvl w:val="0"/>
    </w:pPr>
    <w:rPr>
      <w:rFonts w:asciiTheme="majorHAnsi" w:eastAsiaTheme="majorEastAsia" w:hAnsiTheme="majorHAnsi" w:cstheme="majorBidi"/>
      <w:color w:val="00778B" w:themeColor="accent3"/>
      <w:sz w:val="36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A2FE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00778B" w:themeColor="accent3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BA2FED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00778B" w:themeColor="accent3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Footer">
    <w:name w:val="footer"/>
    <w:basedOn w:val="Normal"/>
    <w:link w:val="FooterChar"/>
    <w:uiPriority w:val="99"/>
    <w:unhideWhenUsed/>
    <w:rsid w:val="00454D9B"/>
    <w:pPr>
      <w:tabs>
        <w:tab w:val="center" w:pos="4680"/>
        <w:tab w:val="right" w:pos="9360"/>
      </w:tabs>
      <w:spacing w:after="0" w:line="240" w:lineRule="auto"/>
    </w:pPr>
    <w:rPr>
      <w:sz w:val="20"/>
    </w:rPr>
  </w:style>
  <w:style w:type="character" w:customStyle="1" w:styleId="FooterChar">
    <w:name w:val="Footer Char"/>
    <w:basedOn w:val="DefaultParagraphFont"/>
    <w:link w:val="Footer"/>
    <w:uiPriority w:val="99"/>
    <w:rsid w:val="00454D9B"/>
    <w:rPr>
      <w:sz w:val="20"/>
    </w:rPr>
  </w:style>
  <w:style w:type="character" w:customStyle="1" w:styleId="Heading1Char">
    <w:name w:val="Heading 1 Char"/>
    <w:basedOn w:val="DefaultParagraphFont"/>
    <w:link w:val="Heading1"/>
    <w:uiPriority w:val="9"/>
    <w:rsid w:val="00BA2FED"/>
    <w:rPr>
      <w:rFonts w:asciiTheme="majorHAnsi" w:eastAsiaTheme="majorEastAsia" w:hAnsiTheme="majorHAnsi" w:cstheme="majorBidi"/>
      <w:color w:val="00778B" w:themeColor="accent3"/>
      <w:sz w:val="36"/>
      <w:szCs w:val="32"/>
    </w:rPr>
  </w:style>
  <w:style w:type="paragraph" w:styleId="Title">
    <w:name w:val="Title"/>
    <w:next w:val="Normal"/>
    <w:link w:val="TitleChar"/>
    <w:uiPriority w:val="10"/>
    <w:qFormat/>
    <w:rsid w:val="00BA2FED"/>
    <w:pPr>
      <w:suppressAutoHyphens/>
      <w:spacing w:line="240" w:lineRule="auto"/>
      <w:contextualSpacing/>
    </w:pPr>
    <w:rPr>
      <w:rFonts w:ascii="Calibri" w:eastAsiaTheme="majorEastAsia" w:hAnsi="Calibri" w:cstheme="majorBidi"/>
      <w:color w:val="004B87" w:themeColor="accent1"/>
      <w:kern w:val="28"/>
      <w:sz w:val="60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A2FED"/>
    <w:rPr>
      <w:rFonts w:ascii="Calibri" w:eastAsiaTheme="majorEastAsia" w:hAnsi="Calibri" w:cstheme="majorBidi"/>
      <w:color w:val="004B87" w:themeColor="accent1"/>
      <w:kern w:val="28"/>
      <w:sz w:val="60"/>
      <w:szCs w:val="56"/>
    </w:rPr>
  </w:style>
  <w:style w:type="table" w:styleId="TableGrid">
    <w:name w:val="Table Grid"/>
    <w:basedOn w:val="TableNormal"/>
    <w:uiPriority w:val="39"/>
    <w:rsid w:val="006E6C3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29" w:type="dxa"/>
        <w:left w:w="86" w:type="dxa"/>
        <w:bottom w:w="29" w:type="dxa"/>
        <w:right w:w="86" w:type="dxa"/>
      </w:tblCellMar>
    </w:tblPr>
    <w:tcPr>
      <w:vAlign w:val="center"/>
    </w:tcPr>
  </w:style>
  <w:style w:type="paragraph" w:styleId="BalloonText">
    <w:name w:val="Balloon Text"/>
    <w:basedOn w:val="Normal"/>
    <w:link w:val="BalloonTextChar"/>
    <w:uiPriority w:val="99"/>
    <w:semiHidden/>
    <w:unhideWhenUsed/>
    <w:rsid w:val="00055F47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55F47"/>
    <w:rPr>
      <w:rFonts w:ascii="Segoe UI" w:hAnsi="Segoe UI" w:cs="Segoe UI"/>
      <w:sz w:val="18"/>
      <w:szCs w:val="18"/>
    </w:rPr>
  </w:style>
  <w:style w:type="character" w:styleId="PlaceholderText">
    <w:name w:val="Placeholder Text"/>
    <w:basedOn w:val="DefaultParagraphFont"/>
    <w:uiPriority w:val="99"/>
    <w:semiHidden/>
    <w:rsid w:val="009205D5"/>
    <w:rPr>
      <w:color w:val="808080"/>
    </w:rPr>
  </w:style>
  <w:style w:type="character" w:customStyle="1" w:styleId="Heading2Char">
    <w:name w:val="Heading 2 Char"/>
    <w:basedOn w:val="DefaultParagraphFont"/>
    <w:link w:val="Heading2"/>
    <w:uiPriority w:val="9"/>
    <w:rsid w:val="00BA2FED"/>
    <w:rPr>
      <w:rFonts w:asciiTheme="majorHAnsi" w:eastAsiaTheme="majorEastAsia" w:hAnsiTheme="majorHAnsi" w:cstheme="majorBidi"/>
      <w:color w:val="00778B" w:themeColor="accent3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BA2FED"/>
    <w:rPr>
      <w:rFonts w:asciiTheme="majorHAnsi" w:eastAsiaTheme="majorEastAsia" w:hAnsiTheme="majorHAnsi" w:cstheme="majorBidi"/>
      <w:color w:val="00778B" w:themeColor="accent3"/>
      <w:sz w:val="24"/>
      <w:szCs w:val="24"/>
    </w:rPr>
  </w:style>
  <w:style w:type="paragraph" w:styleId="NoSpacing">
    <w:name w:val="No Spacing"/>
    <w:uiPriority w:val="1"/>
    <w:qFormat/>
    <w:rsid w:val="00BA2FED"/>
    <w:pPr>
      <w:spacing w:after="0" w:line="240" w:lineRule="auto"/>
    </w:pPr>
  </w:style>
  <w:style w:type="paragraph" w:styleId="ListParagraph">
    <w:name w:val="List Paragraph"/>
    <w:basedOn w:val="Normal"/>
    <w:uiPriority w:val="34"/>
    <w:qFormat/>
    <w:rsid w:val="00BA2FED"/>
    <w:pPr>
      <w:ind w:left="720"/>
      <w:contextualSpacing/>
    </w:pPr>
  </w:style>
  <w:style w:type="paragraph" w:customStyle="1" w:styleId="NoParagraphStyle">
    <w:name w:val="[No Paragraph Style]"/>
    <w:rsid w:val="00D24D7F"/>
    <w:pPr>
      <w:autoSpaceDE w:val="0"/>
      <w:autoSpaceDN w:val="0"/>
      <w:adjustRightInd w:val="0"/>
      <w:spacing w:after="0" w:line="288" w:lineRule="auto"/>
      <w:textAlignment w:val="center"/>
    </w:pPr>
    <w:rPr>
      <w:rFonts w:ascii="Minion Pro" w:hAnsi="Minion Pro" w:cs="Minion Pro"/>
      <w:color w:val="000000"/>
      <w:sz w:val="24"/>
      <w:szCs w:val="24"/>
    </w:rPr>
  </w:style>
  <w:style w:type="paragraph" w:customStyle="1" w:styleId="BasicParagraph">
    <w:name w:val="[Basic Paragraph]"/>
    <w:basedOn w:val="NoParagraphStyle"/>
    <w:uiPriority w:val="99"/>
    <w:rsid w:val="00D24D7F"/>
  </w:style>
  <w:style w:type="paragraph" w:styleId="NormalWeb">
    <w:name w:val="Normal (Web)"/>
    <w:basedOn w:val="Normal"/>
    <w:uiPriority w:val="99"/>
    <w:semiHidden/>
    <w:unhideWhenUsed/>
    <w:rsid w:val="0080171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Header">
    <w:name w:val="header"/>
    <w:basedOn w:val="Normal"/>
    <w:link w:val="HeaderChar"/>
    <w:uiPriority w:val="99"/>
    <w:unhideWhenUsed/>
    <w:rsid w:val="00DF512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F5129"/>
  </w:style>
  <w:style w:type="paragraph" w:customStyle="1" w:styleId="CoverPageTitle">
    <w:name w:val="CoverPage Title"/>
    <w:basedOn w:val="NoSpacing"/>
    <w:autoRedefine/>
    <w:qFormat/>
    <w:rsid w:val="00192D3C"/>
    <w:pPr>
      <w:spacing w:line="1000" w:lineRule="exact"/>
    </w:pPr>
    <w:rPr>
      <w:rFonts w:asciiTheme="majorHAnsi" w:hAnsiTheme="majorHAnsi"/>
      <w:b/>
      <w:color w:val="004B87" w:themeColor="accent1"/>
      <w:sz w:val="96"/>
      <w:szCs w:val="9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80911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986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177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770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148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337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1084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714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60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94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22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2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10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83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94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79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0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70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92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8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19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75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15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97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61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90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77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38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76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69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81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3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8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04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68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62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18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75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23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15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54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1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96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23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86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33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8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8147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header" Target="header2.xml"/><Relationship Id="rId3" Type="http://schemas.openxmlformats.org/officeDocument/2006/relationships/customXml" Target="../customXml/item3.xml"/><Relationship Id="rId7" Type="http://schemas.openxmlformats.org/officeDocument/2006/relationships/settings" Target="settings.xml"/><Relationship Id="rId12" Type="http://schemas.openxmlformats.org/officeDocument/2006/relationships/footer" Target="footer1.xml"/><Relationship Id="rId2" Type="http://schemas.openxmlformats.org/officeDocument/2006/relationships/customXml" Target="../customXml/item2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eader" Target="header1.xml"/><Relationship Id="rId5" Type="http://schemas.openxmlformats.org/officeDocument/2006/relationships/numbering" Target="numbering.xml"/><Relationship Id="rId15" Type="http://schemas.openxmlformats.org/officeDocument/2006/relationships/theme" Target="theme/theme1.xml"/><Relationship Id="rId10" Type="http://schemas.openxmlformats.org/officeDocument/2006/relationships/endnotes" Target="endnotes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fontTable" Target="fontTable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/Users/rossbigelow/OneDrive%20-%20Georgian%20College/_Georgian/Converstaional%20AI/AIDI1001-Assignment1ChatbotDesign.dotx" TargetMode="External"/></Relationships>
</file>

<file path=word/theme/theme1.xml><?xml version="1.0" encoding="utf-8"?>
<a:theme xmlns:a="http://schemas.openxmlformats.org/drawingml/2006/main" name="Georgian_Cover_2017">
  <a:themeElements>
    <a:clrScheme name="Georgian College Colour Palett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004B87"/>
      </a:accent1>
      <a:accent2>
        <a:srgbClr val="64A70B"/>
      </a:accent2>
      <a:accent3>
        <a:srgbClr val="00778B"/>
      </a:accent3>
      <a:accent4>
        <a:srgbClr val="77C5D5"/>
      </a:accent4>
      <a:accent5>
        <a:srgbClr val="333F48"/>
      </a:accent5>
      <a:accent6>
        <a:srgbClr val="E57200"/>
      </a:accent6>
      <a:hlink>
        <a:srgbClr val="F3D03E"/>
      </a:hlink>
      <a:folHlink>
        <a:srgbClr val="C4BFB6"/>
      </a:folHlink>
    </a:clrScheme>
    <a:fontScheme name="Georgian College Templates 2017">
      <a:majorFont>
        <a:latin typeface="Calibri"/>
        <a:ea typeface=""/>
        <a:cs typeface=""/>
      </a:majorFont>
      <a:minorFont>
        <a:latin typeface="Calibri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19B02E33597E743B55724996C05A886" ma:contentTypeVersion="0" ma:contentTypeDescription="Create a new document." ma:contentTypeScope="" ma:versionID="23e4ae9adedc256382e94685252b611e">
  <xsd:schema xmlns:xsd="http://www.w3.org/2001/XMLSchema" xmlns:xs="http://www.w3.org/2001/XMLSchema" xmlns:p="http://schemas.microsoft.com/office/2006/metadata/properties" targetNamespace="http://schemas.microsoft.com/office/2006/metadata/properties" ma:root="true" ma:fieldsID="0967b7be50301903c78f9c39c6fd9af8">
    <xsd:element name="properties">
      <xsd:complexType>
        <xsd:sequence>
          <xsd:element name="documentManagement">
            <xsd:complexType>
              <xsd:all/>
            </xsd:complexType>
          </xsd:element>
        </xsd:sequence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2D951551-CF6A-4780-A24F-53F028012732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E933D965-8329-43E6-A686-2CFF7F4D933E}">
  <ds:schemaRefs>
    <ds:schemaRef ds:uri="http://schemas.microsoft.com/office/2006/metadata/properties"/>
    <ds:schemaRef ds:uri="http://schemas.microsoft.com/office/infopath/2007/PartnerControls"/>
    <ds:schemaRef ds:uri="http://schemas.microsoft.com/sharepoint/v3"/>
    <ds:schemaRef ds:uri="9b820b9e-61c6-44ac-a88d-8ed63a824187"/>
  </ds:schemaRefs>
</ds:datastoreItem>
</file>

<file path=customXml/itemProps3.xml><?xml version="1.0" encoding="utf-8"?>
<ds:datastoreItem xmlns:ds="http://schemas.openxmlformats.org/officeDocument/2006/customXml" ds:itemID="{B3F553FA-27C7-4F70-A986-E189319CD6E9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9C49BB1A-7349-4DE6-8194-D36E24465ABD}"/>
</file>

<file path=docProps/app.xml><?xml version="1.0" encoding="utf-8"?>
<Properties xmlns="http://schemas.openxmlformats.org/officeDocument/2006/extended-properties" xmlns:vt="http://schemas.openxmlformats.org/officeDocument/2006/docPropsVTypes">
  <Template>AIDI1001-Assignment1ChatbotDesign.dotx</Template>
  <TotalTime>1</TotalTime>
  <Pages>4</Pages>
  <Words>598</Words>
  <Characters>3414</Characters>
  <Application>Microsoft Office Word</Application>
  <DocSecurity>0</DocSecurity>
  <Lines>28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Georgian College</Company>
  <LinksUpToDate>false</LinksUpToDate>
  <CharactersWithSpaces>4004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Ross Bigelow</dc:creator>
  <cp:keywords/>
  <dc:description/>
  <cp:lastModifiedBy>Ross Bigelow</cp:lastModifiedBy>
  <cp:revision>1</cp:revision>
  <cp:lastPrinted>2017-06-28T18:07:00Z</cp:lastPrinted>
  <dcterms:created xsi:type="dcterms:W3CDTF">2021-02-01T23:03:00Z</dcterms:created>
  <dcterms:modified xsi:type="dcterms:W3CDTF">2021-02-01T23:04:00Z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0x010100719B02E33597E743B55724996C05A886</vt:lpwstr>
  </property>
  <property fmtid="{D5CDD505-2E9C-101B-9397-08002B2CF9AE}" pid="3" name="Order">
    <vt:r8>3300</vt:r8>
  </property>
  <property fmtid="{D5CDD505-2E9C-101B-9397-08002B2CF9AE}" pid="4" name="xd_Signature">
    <vt:bool>false</vt:bool>
  </property>
  <property fmtid="{D5CDD505-2E9C-101B-9397-08002B2CF9AE}" pid="5" name="xd_ProgID">
    <vt:lpwstr/>
  </property>
  <property fmtid="{D5CDD505-2E9C-101B-9397-08002B2CF9AE}" pid="6" name="_ExtendedDescription">
    <vt:lpwstr/>
  </property>
  <property fmtid="{D5CDD505-2E9C-101B-9397-08002B2CF9AE}" pid="7" name="TriggerFlowInfo">
    <vt:lpwstr/>
  </property>
  <property fmtid="{D5CDD505-2E9C-101B-9397-08002B2CF9AE}" pid="8" name="_SourceUrl">
    <vt:lpwstr/>
  </property>
  <property fmtid="{D5CDD505-2E9C-101B-9397-08002B2CF9AE}" pid="9" name="_SharedFileIndex">
    <vt:lpwstr/>
  </property>
  <property fmtid="{D5CDD505-2E9C-101B-9397-08002B2CF9AE}" pid="10" name="ComplianceAssetId">
    <vt:lpwstr/>
  </property>
  <property fmtid="{D5CDD505-2E9C-101B-9397-08002B2CF9AE}" pid="11" name="TemplateUrl">
    <vt:lpwstr/>
  </property>
</Properties>
</file>