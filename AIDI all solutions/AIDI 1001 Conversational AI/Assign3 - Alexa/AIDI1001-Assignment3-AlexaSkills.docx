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Pr="007E1792" w:rsidR="0008564A" w:rsidP="006124EA" w:rsidRDefault="0008564A" w14:paraId="0214ADAD" w14:textId="3455218C">
      <w:pPr>
        <w:pStyle w:val="Title"/>
        <w:rPr>
          <w:sz w:val="36"/>
          <w:szCs w:val="36"/>
        </w:rPr>
      </w:pPr>
      <w:r w:rsidRPr="174F079C" w:rsidR="0008564A">
        <w:rPr>
          <w:sz w:val="36"/>
          <w:szCs w:val="36"/>
        </w:rPr>
        <w:t xml:space="preserve">AIDI 1001 </w:t>
      </w:r>
      <w:r w:rsidRPr="174F079C" w:rsidR="006124EA">
        <w:rPr>
          <w:sz w:val="36"/>
          <w:szCs w:val="36"/>
        </w:rPr>
        <w:t xml:space="preserve">Conversational AI </w:t>
      </w:r>
      <w:r w:rsidRPr="174F079C" w:rsidR="0008564A">
        <w:rPr>
          <w:sz w:val="36"/>
          <w:szCs w:val="36"/>
        </w:rPr>
        <w:t>– Assign</w:t>
      </w:r>
      <w:r w:rsidRPr="174F079C" w:rsidR="006124EA">
        <w:rPr>
          <w:sz w:val="36"/>
          <w:szCs w:val="36"/>
        </w:rPr>
        <w:t>ment</w:t>
      </w:r>
      <w:r w:rsidRPr="174F079C" w:rsidR="0008564A">
        <w:rPr>
          <w:sz w:val="36"/>
          <w:szCs w:val="36"/>
        </w:rPr>
        <w:t xml:space="preserve"> </w:t>
      </w:r>
      <w:r w:rsidRPr="174F079C" w:rsidR="1F30443D">
        <w:rPr>
          <w:sz w:val="36"/>
          <w:szCs w:val="36"/>
        </w:rPr>
        <w:t>3</w:t>
      </w:r>
      <w:r w:rsidRPr="174F079C" w:rsidR="0008564A">
        <w:rPr>
          <w:sz w:val="36"/>
          <w:szCs w:val="36"/>
        </w:rPr>
        <w:t xml:space="preserve">: </w:t>
      </w:r>
      <w:r w:rsidRPr="174F079C" w:rsidR="00502A7B">
        <w:rPr>
          <w:sz w:val="36"/>
          <w:szCs w:val="36"/>
        </w:rPr>
        <w:t>Alexa Skills</w:t>
      </w:r>
    </w:p>
    <w:p w:rsidRPr="006124EA" w:rsidR="0008564A" w:rsidP="006124EA" w:rsidRDefault="0008564A" w14:paraId="6E5771FA" w14:textId="77777777">
      <w:pPr>
        <w:pStyle w:val="Title"/>
        <w:rPr>
          <w:sz w:val="28"/>
          <w:szCs w:val="24"/>
        </w:rPr>
      </w:pPr>
    </w:p>
    <w:p w:rsidR="0008564A" w:rsidP="0008564A" w:rsidRDefault="0008564A" w14:paraId="2BBC8381" w14:textId="77777777">
      <w:pPr>
        <w:pStyle w:val="Heading1"/>
      </w:pPr>
      <w:r>
        <w:t>Assignment Overview</w:t>
      </w:r>
    </w:p>
    <w:p w:rsidR="0008564A" w:rsidP="0008564A" w:rsidRDefault="0008564A" w14:paraId="7A0DA3D5" w14:textId="0522470C">
      <w:r>
        <w:t xml:space="preserve">For this assignment </w:t>
      </w:r>
      <w:r w:rsidR="00502A7B">
        <w:t>are to design a conversational AI system using the Alexa skills platform</w:t>
      </w:r>
      <w:r>
        <w:t>.</w:t>
      </w:r>
    </w:p>
    <w:p w:rsidR="0008564A" w:rsidP="0008564A" w:rsidRDefault="0008564A" w14:paraId="2693B4C6" w14:textId="29445B9E">
      <w:pPr>
        <w:pStyle w:val="Heading1"/>
      </w:pPr>
      <w:r>
        <w:t>Parameters</w:t>
      </w:r>
    </w:p>
    <w:p w:rsidR="00502A7B" w:rsidP="009477B6" w:rsidRDefault="0008564A" w14:paraId="7194943D" w14:textId="7460E311">
      <w:r>
        <w:t xml:space="preserve">Your </w:t>
      </w:r>
      <w:r w:rsidR="00502A7B">
        <w:t>application</w:t>
      </w:r>
      <w:r>
        <w:t xml:space="preserve"> can serve any </w:t>
      </w:r>
      <w:r w:rsidR="006548F8">
        <w:t>fun or entertaining</w:t>
      </w:r>
      <w:r>
        <w:t xml:space="preserve"> purpose for the user. Design your </w:t>
      </w:r>
      <w:r w:rsidR="00502A7B">
        <w:t>Alexa skills application meet the following criteria</w:t>
      </w:r>
    </w:p>
    <w:p w:rsidR="004301BD" w:rsidP="0008564A" w:rsidRDefault="004301BD" w14:paraId="6EFD11C7" w14:textId="03D2D2B0">
      <w:pPr>
        <w:pStyle w:val="ListParagraph"/>
        <w:numPr>
          <w:ilvl w:val="0"/>
          <w:numId w:val="2"/>
        </w:numPr>
      </w:pPr>
      <w:r>
        <w:t>Create at least 3 intents and 2 slots for your application.</w:t>
      </w:r>
      <w:r w:rsidR="001425F0">
        <w:t xml:space="preserve"> (10m)</w:t>
      </w:r>
    </w:p>
    <w:p w:rsidR="004301BD" w:rsidP="004301BD" w:rsidRDefault="004301BD" w14:paraId="676655C0" w14:textId="20B94906">
      <w:pPr>
        <w:pStyle w:val="ListParagraph"/>
        <w:numPr>
          <w:ilvl w:val="0"/>
          <w:numId w:val="2"/>
        </w:numPr>
        <w:rPr/>
      </w:pPr>
      <w:r w:rsidR="004301BD">
        <w:rPr/>
        <w:t xml:space="preserve">Use persistence attributes to store a </w:t>
      </w:r>
      <w:r w:rsidR="004301BD">
        <w:rPr/>
        <w:t>variable</w:t>
      </w:r>
      <w:r w:rsidR="001425F0">
        <w:rPr/>
        <w:t xml:space="preserve"> (</w:t>
      </w:r>
      <w:r w:rsidR="001425F0">
        <w:rPr/>
        <w:t>4m)</w:t>
      </w:r>
    </w:p>
    <w:p w:rsidR="00502A7B" w:rsidP="0008564A" w:rsidRDefault="00502A7B" w14:paraId="1C7B5516" w14:textId="3CD27DC7">
      <w:pPr>
        <w:pStyle w:val="ListParagraph"/>
        <w:numPr>
          <w:ilvl w:val="0"/>
          <w:numId w:val="2"/>
        </w:numPr>
      </w:pPr>
      <w:r>
        <w:t xml:space="preserve">Use the Alexa Skills Kit Sound Library to play at least 1 sound. </w:t>
      </w:r>
      <w:r w:rsidR="001425F0">
        <w:t xml:space="preserve"> (3m)</w:t>
      </w:r>
    </w:p>
    <w:p w:rsidR="0008564A" w:rsidP="0086715A" w:rsidRDefault="00502A7B" w14:paraId="5AD3FD1C" w14:textId="772C8B6B">
      <w:pPr>
        <w:pStyle w:val="ListParagraph"/>
        <w:numPr>
          <w:ilvl w:val="0"/>
          <w:numId w:val="2"/>
        </w:numPr>
      </w:pPr>
      <w:r>
        <w:t xml:space="preserve">Use at least 2 </w:t>
      </w:r>
      <w:proofErr w:type="spellStart"/>
      <w:r>
        <w:t>speechcons</w:t>
      </w:r>
      <w:proofErr w:type="spellEnd"/>
      <w:r>
        <w:t xml:space="preserve"> or </w:t>
      </w:r>
      <w:proofErr w:type="spellStart"/>
      <w:proofErr w:type="gramStart"/>
      <w:r>
        <w:t>a</w:t>
      </w:r>
      <w:proofErr w:type="spellEnd"/>
      <w:proofErr w:type="gramEnd"/>
      <w:r>
        <w:t xml:space="preserve"> Amazon Polly voice.</w:t>
      </w:r>
      <w:r w:rsidR="001425F0">
        <w:t xml:space="preserve"> (3m)</w:t>
      </w:r>
    </w:p>
    <w:p w:rsidR="009477B6" w:rsidP="009477B6" w:rsidRDefault="009477B6" w14:paraId="4C7D37C1" w14:textId="72C6A725">
      <w:pPr>
        <w:pStyle w:val="Heading1"/>
      </w:pPr>
      <w:r>
        <w:t xml:space="preserve">Submission </w:t>
      </w:r>
    </w:p>
    <w:p w:rsidR="006548F8" w:rsidP="009477B6" w:rsidRDefault="009477B6" w14:paraId="43124CB9" w14:textId="77777777">
      <w:r>
        <w:t xml:space="preserve">To submit your assignment for marking click on the </w:t>
      </w:r>
      <w:r w:rsidR="006548F8">
        <w:t>Build</w:t>
      </w:r>
      <w:r>
        <w:t xml:space="preserve"> tab in the Alexa Skills Console, then click </w:t>
      </w:r>
      <w:r w:rsidR="006548F8">
        <w:t xml:space="preserve">the Interaction Model from the left menu, and JSON Editor. Copy the JSON file contents into a file call </w:t>
      </w:r>
      <w:proofErr w:type="spellStart"/>
      <w:r w:rsidR="006548F8">
        <w:t>InteractionModel.json</w:t>
      </w:r>
      <w:proofErr w:type="spellEnd"/>
      <w:r w:rsidR="006548F8">
        <w:t xml:space="preserve">. </w:t>
      </w:r>
    </w:p>
    <w:p w:rsidR="009477B6" w:rsidP="009477B6" w:rsidRDefault="006548F8" w14:paraId="11823D7A" w14:textId="1A21F0A7">
      <w:r>
        <w:t xml:space="preserve">Next, click on the Code tab in the Alexa Skill Console, then click </w:t>
      </w:r>
      <w:r w:rsidR="009477B6">
        <w:t xml:space="preserve">Download skill. This will produce a zip file. (It may take a few minutes) Upload this zip file </w:t>
      </w:r>
      <w:r>
        <w:t xml:space="preserve">and your </w:t>
      </w:r>
      <w:proofErr w:type="spellStart"/>
      <w:r>
        <w:t>InteractionModel.json</w:t>
      </w:r>
      <w:proofErr w:type="spellEnd"/>
      <w:r>
        <w:t xml:space="preserve"> </w:t>
      </w:r>
      <w:r w:rsidR="009477B6">
        <w:t xml:space="preserve">to </w:t>
      </w:r>
      <w:r w:rsidR="009F3CF8">
        <w:t>Teams</w:t>
      </w:r>
      <w:r w:rsidR="009477B6">
        <w:t xml:space="preserve"> using the assignment submission</w:t>
      </w:r>
      <w:r>
        <w:t xml:space="preserve"> provide</w:t>
      </w:r>
      <w:r w:rsidR="009F3CF8">
        <w:t>d</w:t>
      </w:r>
    </w:p>
    <w:sectPr w:rsidR="009477B6" w:rsidSect="0008564A">
      <w:headerReference w:type="even" r:id="rId11"/>
      <w:footerReference w:type="default" r:id="rId12"/>
      <w:headerReference w:type="first" r:id="rId13"/>
      <w:pgSz w:w="12240" w:h="15840" w:orient="portrait" w:code="1"/>
      <w:pgMar w:top="1440" w:right="1440" w:bottom="1440" w:left="1440" w:header="763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96819" w:rsidP="00113312" w:rsidRDefault="00196819" w14:paraId="6C3CB758" w14:textId="77777777">
      <w:pPr>
        <w:spacing w:after="0" w:line="240" w:lineRule="auto"/>
      </w:pPr>
      <w:r>
        <w:separator/>
      </w:r>
    </w:p>
  </w:endnote>
  <w:endnote w:type="continuationSeparator" w:id="0">
    <w:p w:rsidR="00196819" w:rsidP="00113312" w:rsidRDefault="00196819" w14:paraId="2DBA118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 Pro"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F5129" w:rsidP="00091BFC" w:rsidRDefault="00091BFC" w14:paraId="70D9CDA0" w14:textId="77777777">
    <w:pPr>
      <w:pStyle w:val="Footer"/>
      <w:pBdr>
        <w:top w:val="single" w:color="auto" w:sz="4" w:space="4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0605E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96819" w:rsidP="00113312" w:rsidRDefault="00196819" w14:paraId="466EB785" w14:textId="77777777">
      <w:pPr>
        <w:spacing w:after="0" w:line="240" w:lineRule="auto"/>
      </w:pPr>
      <w:r>
        <w:separator/>
      </w:r>
    </w:p>
  </w:footnote>
  <w:footnote w:type="continuationSeparator" w:id="0">
    <w:p w:rsidR="00196819" w:rsidP="00113312" w:rsidRDefault="00196819" w14:paraId="4782B25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13312" w:rsidRDefault="00196819" w14:paraId="5B9D2344" w14:textId="77777777">
    <w:r>
      <w:rPr>
        <w:noProof/>
      </w:rPr>
      <w:pict w14:anchorId="46AD58DC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22497373" style="position:absolute;margin-left:0;margin-top:0;width:612pt;height:11in;z-index:-251658240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type="#_x0000_t75">
          <v:imagedata o:title="GCBrandedDocuments_FORMAL_600dpiRGB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113312" w:rsidP="00C93920" w:rsidRDefault="0008564A" w14:paraId="4C364F56" w14:textId="77777777">
    <w:pPr>
      <w:pStyle w:val="Title"/>
      <w:tabs>
        <w:tab w:val="left" w:pos="788"/>
      </w:tabs>
    </w:pPr>
    <w:r>
      <w:rPr>
        <w:noProof/>
      </w:rPr>
      <w:drawing>
        <wp:anchor distT="0" distB="0" distL="114300" distR="114300" simplePos="0" relativeHeight="251657216" behindDoc="1" locked="0" layoutInCell="0" allowOverlap="0" wp14:anchorId="66857F6B" wp14:editId="2A760D6F">
          <wp:simplePos x="0" y="0"/>
          <wp:positionH relativeFrom="page">
            <wp:posOffset>4445</wp:posOffset>
          </wp:positionH>
          <wp:positionV relativeFrom="page">
            <wp:posOffset>5080</wp:posOffset>
          </wp:positionV>
          <wp:extent cx="7772771" cy="955040"/>
          <wp:effectExtent l="0" t="0" r="0" b="0"/>
          <wp:wrapNone/>
          <wp:docPr id="9" name="WordPictureWatermark224973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22497372"/>
                  <pic:cNvPicPr>
                    <a:picLocks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464" t="13182" r="2938" b="78400"/>
                  <a:stretch/>
                </pic:blipFill>
                <pic:spPr bwMode="auto">
                  <a:xfrm>
                    <a:off x="0" y="0"/>
                    <a:ext cx="7772771" cy="9550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60721"/>
    <w:multiLevelType w:val="hybridMultilevel"/>
    <w:tmpl w:val="5CA20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76D89"/>
    <w:multiLevelType w:val="hybridMultilevel"/>
    <w:tmpl w:val="609A75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DE78C8">
      <w:numFmt w:val="bullet"/>
      <w:lvlText w:val="-"/>
      <w:lvlJc w:val="left"/>
      <w:pPr>
        <w:ind w:left="1440" w:hanging="360"/>
      </w:pPr>
      <w:rPr>
        <w:rFonts w:hint="default" w:ascii="Calibri" w:hAnsi="Calibri" w:eastAsiaTheme="minorHAnsi" w:cstheme="minorBidi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4B7362"/>
    <w:multiLevelType w:val="hybridMultilevel"/>
    <w:tmpl w:val="9F4E03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7DBA1487"/>
    <w:multiLevelType w:val="hybridMultilevel"/>
    <w:tmpl w:val="63647D0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8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4"/>
  <w:trackRevisions w:val="false"/>
  <w:styleLockTheme/>
  <w:styleLockQFSet/>
  <w:defaultTabStop w:val="720"/>
  <w:drawingGridHorizontalSpacing w:val="187"/>
  <w:drawingGridVerticalSpacing w:val="187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119"/>
    <w:rsid w:val="000042D8"/>
    <w:rsid w:val="000152A0"/>
    <w:rsid w:val="00040B74"/>
    <w:rsid w:val="00050B70"/>
    <w:rsid w:val="00055F47"/>
    <w:rsid w:val="00057A8A"/>
    <w:rsid w:val="00063566"/>
    <w:rsid w:val="00084A1F"/>
    <w:rsid w:val="0008564A"/>
    <w:rsid w:val="00091BFC"/>
    <w:rsid w:val="000A7105"/>
    <w:rsid w:val="000D171F"/>
    <w:rsid w:val="00105043"/>
    <w:rsid w:val="0010605E"/>
    <w:rsid w:val="00113312"/>
    <w:rsid w:val="00120666"/>
    <w:rsid w:val="00140633"/>
    <w:rsid w:val="001425F0"/>
    <w:rsid w:val="001566BD"/>
    <w:rsid w:val="00192D3C"/>
    <w:rsid w:val="00196819"/>
    <w:rsid w:val="001D7874"/>
    <w:rsid w:val="002007EA"/>
    <w:rsid w:val="00214192"/>
    <w:rsid w:val="00293F30"/>
    <w:rsid w:val="002F18AA"/>
    <w:rsid w:val="003256FF"/>
    <w:rsid w:val="00330523"/>
    <w:rsid w:val="00343CDD"/>
    <w:rsid w:val="00346559"/>
    <w:rsid w:val="00350CD9"/>
    <w:rsid w:val="00353F64"/>
    <w:rsid w:val="003B0E34"/>
    <w:rsid w:val="003C27BA"/>
    <w:rsid w:val="00421C7A"/>
    <w:rsid w:val="004301BD"/>
    <w:rsid w:val="00432D30"/>
    <w:rsid w:val="00454D9B"/>
    <w:rsid w:val="00466848"/>
    <w:rsid w:val="00486D30"/>
    <w:rsid w:val="004A10E7"/>
    <w:rsid w:val="004E0404"/>
    <w:rsid w:val="00502A7B"/>
    <w:rsid w:val="005414AD"/>
    <w:rsid w:val="00554D24"/>
    <w:rsid w:val="00561B0B"/>
    <w:rsid w:val="0057537A"/>
    <w:rsid w:val="00580A06"/>
    <w:rsid w:val="005D183F"/>
    <w:rsid w:val="006124EA"/>
    <w:rsid w:val="0064553B"/>
    <w:rsid w:val="00646E71"/>
    <w:rsid w:val="00653643"/>
    <w:rsid w:val="006548F8"/>
    <w:rsid w:val="006A2418"/>
    <w:rsid w:val="006B29C5"/>
    <w:rsid w:val="006B4612"/>
    <w:rsid w:val="006D63A2"/>
    <w:rsid w:val="006E6C3C"/>
    <w:rsid w:val="00711792"/>
    <w:rsid w:val="007143B1"/>
    <w:rsid w:val="00766006"/>
    <w:rsid w:val="007A7C46"/>
    <w:rsid w:val="007A7D71"/>
    <w:rsid w:val="007E1792"/>
    <w:rsid w:val="007F70FB"/>
    <w:rsid w:val="0080171A"/>
    <w:rsid w:val="00803B23"/>
    <w:rsid w:val="008110AE"/>
    <w:rsid w:val="008404FF"/>
    <w:rsid w:val="00845905"/>
    <w:rsid w:val="0086715A"/>
    <w:rsid w:val="008B7E5C"/>
    <w:rsid w:val="00900F10"/>
    <w:rsid w:val="009051EB"/>
    <w:rsid w:val="00906369"/>
    <w:rsid w:val="009205D5"/>
    <w:rsid w:val="00941591"/>
    <w:rsid w:val="009477B6"/>
    <w:rsid w:val="009D5FA2"/>
    <w:rsid w:val="009D61B4"/>
    <w:rsid w:val="009E17FC"/>
    <w:rsid w:val="009E1AAC"/>
    <w:rsid w:val="009F3CF8"/>
    <w:rsid w:val="00A363B3"/>
    <w:rsid w:val="00A37075"/>
    <w:rsid w:val="00A40F7B"/>
    <w:rsid w:val="00A50179"/>
    <w:rsid w:val="00A525B4"/>
    <w:rsid w:val="00AA38C3"/>
    <w:rsid w:val="00AA6AC2"/>
    <w:rsid w:val="00AB257C"/>
    <w:rsid w:val="00AD496A"/>
    <w:rsid w:val="00B050AA"/>
    <w:rsid w:val="00B41251"/>
    <w:rsid w:val="00B52E36"/>
    <w:rsid w:val="00BA0037"/>
    <w:rsid w:val="00BA2FED"/>
    <w:rsid w:val="00BB4A74"/>
    <w:rsid w:val="00BC26AA"/>
    <w:rsid w:val="00BD43E7"/>
    <w:rsid w:val="00BE68C8"/>
    <w:rsid w:val="00C02050"/>
    <w:rsid w:val="00C12BC7"/>
    <w:rsid w:val="00C4217E"/>
    <w:rsid w:val="00C5588D"/>
    <w:rsid w:val="00C577E3"/>
    <w:rsid w:val="00C65999"/>
    <w:rsid w:val="00C704B8"/>
    <w:rsid w:val="00C734E3"/>
    <w:rsid w:val="00C93920"/>
    <w:rsid w:val="00CF06A0"/>
    <w:rsid w:val="00D06FC1"/>
    <w:rsid w:val="00D24D7F"/>
    <w:rsid w:val="00D404A6"/>
    <w:rsid w:val="00D73736"/>
    <w:rsid w:val="00DB0B79"/>
    <w:rsid w:val="00DD23F6"/>
    <w:rsid w:val="00DE7D37"/>
    <w:rsid w:val="00DF5129"/>
    <w:rsid w:val="00E25643"/>
    <w:rsid w:val="00E65CC0"/>
    <w:rsid w:val="00EA70F2"/>
    <w:rsid w:val="00ED23B4"/>
    <w:rsid w:val="00EF2A13"/>
    <w:rsid w:val="00F03119"/>
    <w:rsid w:val="00F91BD1"/>
    <w:rsid w:val="00F93442"/>
    <w:rsid w:val="00FC4F3B"/>
    <w:rsid w:val="174F079C"/>
    <w:rsid w:val="1F30443D"/>
    <w:rsid w:val="4CE98E1D"/>
    <w:rsid w:val="7193C36C"/>
    <w:rsid w:val="7A1FF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4779D0"/>
  <w15:chartTrackingRefBased/>
  <w15:docId w15:val="{2134C737-9C4A-DE4C-BFC1-0E48CFE46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92D3C"/>
    <w:pPr>
      <w:spacing w:after="270"/>
    </w:pPr>
  </w:style>
  <w:style w:type="paragraph" w:styleId="Heading1">
    <w:name w:val="heading 1"/>
    <w:next w:val="Normal"/>
    <w:link w:val="Heading1Char"/>
    <w:uiPriority w:val="9"/>
    <w:qFormat/>
    <w:rsid w:val="00BA2FED"/>
    <w:pPr>
      <w:keepNext/>
      <w:keepLines/>
      <w:suppressAutoHyphens/>
      <w:spacing w:after="270"/>
      <w:outlineLvl w:val="0"/>
    </w:pPr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FED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2FED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54D9B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styleId="FooterChar" w:customStyle="1">
    <w:name w:val="Footer Char"/>
    <w:basedOn w:val="DefaultParagraphFont"/>
    <w:link w:val="Footer"/>
    <w:uiPriority w:val="99"/>
    <w:rsid w:val="00454D9B"/>
    <w:rPr>
      <w:sz w:val="20"/>
    </w:rPr>
  </w:style>
  <w:style w:type="character" w:styleId="Heading1Char" w:customStyle="1">
    <w:name w:val="Heading 1 Char"/>
    <w:basedOn w:val="DefaultParagraphFont"/>
    <w:link w:val="Heading1"/>
    <w:uiPriority w:val="9"/>
    <w:rsid w:val="00BA2FED"/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Title">
    <w:name w:val="Title"/>
    <w:next w:val="Normal"/>
    <w:link w:val="TitleChar"/>
    <w:uiPriority w:val="10"/>
    <w:qFormat/>
    <w:rsid w:val="00BA2FED"/>
    <w:pPr>
      <w:suppressAutoHyphens/>
      <w:spacing w:line="240" w:lineRule="auto"/>
      <w:contextualSpacing/>
    </w:pPr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A2FED"/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table" w:styleId="TableGrid">
    <w:name w:val="Table Grid"/>
    <w:basedOn w:val="TableNormal"/>
    <w:uiPriority w:val="39"/>
    <w:rsid w:val="006E6C3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29" w:type="dxa"/>
        <w:left w:w="86" w:type="dxa"/>
        <w:bottom w:w="29" w:type="dxa"/>
        <w:right w:w="86" w:type="dxa"/>
      </w:tblCellMar>
    </w:tblPr>
    <w:tcPr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055F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55F47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205D5"/>
    <w:rPr>
      <w:color w:val="808080"/>
    </w:rPr>
  </w:style>
  <w:style w:type="character" w:styleId="Heading2Char" w:customStyle="1">
    <w:name w:val="Heading 2 Char"/>
    <w:basedOn w:val="DefaultParagraphFont"/>
    <w:link w:val="Heading2"/>
    <w:uiPriority w:val="9"/>
    <w:rsid w:val="00BA2FED"/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BA2FED"/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paragraph" w:styleId="NoSpacing">
    <w:name w:val="No Spacing"/>
    <w:uiPriority w:val="1"/>
    <w:qFormat/>
    <w:rsid w:val="00BA2FE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A2FED"/>
    <w:pPr>
      <w:ind w:left="720"/>
      <w:contextualSpacing/>
    </w:pPr>
  </w:style>
  <w:style w:type="paragraph" w:styleId="NoParagraphStyle" w:customStyle="1">
    <w:name w:val="[No Paragraph Style]"/>
    <w:rsid w:val="00D24D7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hAnsi="Minion Pro" w:cs="Minion Pro"/>
      <w:color w:val="000000"/>
      <w:sz w:val="24"/>
      <w:szCs w:val="24"/>
    </w:rPr>
  </w:style>
  <w:style w:type="paragraph" w:styleId="BasicParagraph" w:customStyle="1">
    <w:name w:val="[Basic Paragraph]"/>
    <w:basedOn w:val="NoParagraphStyle"/>
    <w:uiPriority w:val="99"/>
    <w:rsid w:val="00D24D7F"/>
  </w:style>
  <w:style w:type="paragraph" w:styleId="NormalWeb">
    <w:name w:val="Normal (Web)"/>
    <w:basedOn w:val="Normal"/>
    <w:uiPriority w:val="99"/>
    <w:semiHidden/>
    <w:unhideWhenUsed/>
    <w:rsid w:val="0080171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F512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F5129"/>
  </w:style>
  <w:style w:type="paragraph" w:styleId="CoverPageTitle" w:customStyle="1">
    <w:name w:val="CoverPage Title"/>
    <w:basedOn w:val="NoSpacing"/>
    <w:autoRedefine/>
    <w:qFormat/>
    <w:rsid w:val="00192D3C"/>
    <w:pPr>
      <w:spacing w:line="1000" w:lineRule="exact"/>
    </w:pPr>
    <w:rPr>
      <w:rFonts w:asciiTheme="majorHAnsi" w:hAnsiTheme="majorHAnsi"/>
      <w:b/>
      <w:color w:val="004B87" w:themeColor="accent1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2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theme" Target="theme/theme1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ntTable" Target="fontTable.xml" Id="rId1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ssbigelow/OneDrive%20-%20Georgian%20College/_Georgian/Converstaional%20AI/Assignments/AIDI1001-Assignment1ChatbotDesign.dotx" TargetMode="External"/></Relationships>
</file>

<file path=word/theme/theme1.xml><?xml version="1.0" encoding="utf-8"?>
<a:theme xmlns:a="http://schemas.openxmlformats.org/drawingml/2006/main" name="Georgian_Cover_2017">
  <a:themeElements>
    <a:clrScheme name="Georgian College Colour Palet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4B87"/>
      </a:accent1>
      <a:accent2>
        <a:srgbClr val="64A70B"/>
      </a:accent2>
      <a:accent3>
        <a:srgbClr val="00778B"/>
      </a:accent3>
      <a:accent4>
        <a:srgbClr val="77C5D5"/>
      </a:accent4>
      <a:accent5>
        <a:srgbClr val="333F48"/>
      </a:accent5>
      <a:accent6>
        <a:srgbClr val="E57200"/>
      </a:accent6>
      <a:hlink>
        <a:srgbClr val="F3D03E"/>
      </a:hlink>
      <a:folHlink>
        <a:srgbClr val="C4BFB6"/>
      </a:folHlink>
    </a:clrScheme>
    <a:fontScheme name="Georgian College Templates 2017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19ffb13-71d7-4217-ba3e-abbac35e461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93808F287A2A41AD8181C71A987B81" ma:contentTypeVersion="1" ma:contentTypeDescription="Create a new document." ma:contentTypeScope="" ma:versionID="e6c46c502518b9bfb2963c2bf5c4ecd3">
  <xsd:schema xmlns:xsd="http://www.w3.org/2001/XMLSchema" xmlns:xs="http://www.w3.org/2001/XMLSchema" xmlns:p="http://schemas.microsoft.com/office/2006/metadata/properties" xmlns:ns2="219ffb13-71d7-4217-ba3e-abbac35e461a" targetNamespace="http://schemas.microsoft.com/office/2006/metadata/properties" ma:root="true" ma:fieldsID="b8c87a18583e607dfbbd616473021333" ns2:_="">
    <xsd:import namespace="219ffb13-71d7-4217-ba3e-abbac35e461a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9ffb13-71d7-4217-ba3e-abbac35e461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3D965-8329-43E6-A686-2CFF7F4D933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9b820b9e-61c6-44ac-a88d-8ed63a824187"/>
  </ds:schemaRefs>
</ds:datastoreItem>
</file>

<file path=customXml/itemProps2.xml><?xml version="1.0" encoding="utf-8"?>
<ds:datastoreItem xmlns:ds="http://schemas.openxmlformats.org/officeDocument/2006/customXml" ds:itemID="{2D951551-CF6A-4780-A24F-53F02801273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EB19B0-B472-4775-9528-76DEA5C788D6}"/>
</file>

<file path=customXml/itemProps4.xml><?xml version="1.0" encoding="utf-8"?>
<ds:datastoreItem xmlns:ds="http://schemas.openxmlformats.org/officeDocument/2006/customXml" ds:itemID="{B3F553FA-27C7-4F70-A986-E189319CD6E9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AIDI1001-Assignment1ChatbotDesign.dotx</ap:Template>
  <ap:Application>Microsoft Word for the web</ap:Application>
  <ap:DocSecurity>0</ap:DocSecurity>
  <ap:ScaleCrop>false</ap:ScaleCrop>
  <ap:Company>Georgian College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Bigelow</dc:creator>
  <cp:keywords/>
  <dc:description/>
  <cp:lastModifiedBy>Ross Bigelow</cp:lastModifiedBy>
  <cp:revision>11</cp:revision>
  <cp:lastPrinted>2017-06-28T18:07:00Z</cp:lastPrinted>
  <dcterms:created xsi:type="dcterms:W3CDTF">2021-02-01T23:03:00Z</dcterms:created>
  <dcterms:modified xsi:type="dcterms:W3CDTF">2022-11-02T14:33:24Z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0x0101002593808F287A2A41AD8181C71A987B81</vt:lpwstr>
  </property>
  <property fmtid="{D5CDD505-2E9C-101B-9397-08002B2CF9AE}" pid="3" name="MediaServiceImageTags">
    <vt:lpwstr/>
  </property>
  <property fmtid="{D5CDD505-2E9C-101B-9397-08002B2CF9AE}" pid="4" name="Order">
    <vt:r8>3600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_SourceUrl">
    <vt:lpwstr/>
  </property>
  <property fmtid="{D5CDD505-2E9C-101B-9397-08002B2CF9AE}" pid="10" name="_SharedFileIndex">
    <vt:lpwstr/>
  </property>
  <property fmtid="{D5CDD505-2E9C-101B-9397-08002B2CF9AE}" pid="11" name="ComplianceAssetId">
    <vt:lpwstr/>
  </property>
  <property fmtid="{D5CDD505-2E9C-101B-9397-08002B2CF9AE}" pid="12" name="TemplateUrl">
    <vt:lpwstr/>
  </property>
</Properties>
</file>