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13503C" w:rsidR="0008564A" w:rsidP="006124EA" w:rsidRDefault="0008564A" w14:paraId="0214ADAD" w14:textId="39157AF6">
      <w:pPr>
        <w:pStyle w:val="Title"/>
        <w:rPr>
          <w:sz w:val="32"/>
          <w:szCs w:val="32"/>
        </w:rPr>
      </w:pPr>
      <w:r w:rsidRPr="5740390C" w:rsidR="0008564A">
        <w:rPr>
          <w:sz w:val="32"/>
          <w:szCs w:val="32"/>
        </w:rPr>
        <w:t xml:space="preserve">AIDI 1001 </w:t>
      </w:r>
      <w:r w:rsidRPr="5740390C" w:rsidR="006124EA">
        <w:rPr>
          <w:sz w:val="32"/>
          <w:szCs w:val="32"/>
        </w:rPr>
        <w:t xml:space="preserve">Conversational AI </w:t>
      </w:r>
      <w:r w:rsidRPr="5740390C" w:rsidR="0008564A">
        <w:rPr>
          <w:sz w:val="32"/>
          <w:szCs w:val="32"/>
        </w:rPr>
        <w:t>– Assign</w:t>
      </w:r>
      <w:r w:rsidRPr="5740390C" w:rsidR="006124EA">
        <w:rPr>
          <w:sz w:val="32"/>
          <w:szCs w:val="32"/>
        </w:rPr>
        <w:t>ment</w:t>
      </w:r>
      <w:r w:rsidRPr="5740390C" w:rsidR="0008564A">
        <w:rPr>
          <w:sz w:val="32"/>
          <w:szCs w:val="32"/>
        </w:rPr>
        <w:t xml:space="preserve"> </w:t>
      </w:r>
      <w:r w:rsidRPr="5740390C" w:rsidR="5C850728">
        <w:rPr>
          <w:sz w:val="32"/>
          <w:szCs w:val="32"/>
        </w:rPr>
        <w:t>4</w:t>
      </w:r>
      <w:r w:rsidRPr="5740390C" w:rsidR="0008564A">
        <w:rPr>
          <w:sz w:val="32"/>
          <w:szCs w:val="32"/>
        </w:rPr>
        <w:t xml:space="preserve">: </w:t>
      </w:r>
      <w:r w:rsidRPr="5740390C" w:rsidR="00502A7B">
        <w:rPr>
          <w:sz w:val="32"/>
          <w:szCs w:val="32"/>
        </w:rPr>
        <w:t xml:space="preserve">Alexa </w:t>
      </w:r>
      <w:r w:rsidRPr="5740390C" w:rsidR="0013503C">
        <w:rPr>
          <w:sz w:val="32"/>
          <w:szCs w:val="32"/>
        </w:rPr>
        <w:t>Conversations</w:t>
      </w:r>
    </w:p>
    <w:p w:rsidRPr="006124EA" w:rsidR="0008564A" w:rsidP="006124EA" w:rsidRDefault="0008564A" w14:paraId="6E5771FA" w14:textId="77777777">
      <w:pPr>
        <w:pStyle w:val="Title"/>
        <w:rPr>
          <w:sz w:val="28"/>
          <w:szCs w:val="24"/>
        </w:rPr>
      </w:pPr>
    </w:p>
    <w:p w:rsidR="0008564A" w:rsidP="0008564A" w:rsidRDefault="0008564A" w14:paraId="2BBC8381" w14:textId="77777777">
      <w:pPr>
        <w:pStyle w:val="Heading1"/>
      </w:pPr>
      <w:r>
        <w:t>Assignment Overview</w:t>
      </w:r>
    </w:p>
    <w:p w:rsidR="0008564A" w:rsidP="0008564A" w:rsidRDefault="0008564A" w14:paraId="7A0DA3D5" w14:textId="3CACBFB0">
      <w:r w:rsidR="0008564A">
        <w:rPr/>
        <w:t xml:space="preserve">For this </w:t>
      </w:r>
      <w:proofErr w:type="gramStart"/>
      <w:r w:rsidR="0008564A">
        <w:rPr/>
        <w:t>assignment</w:t>
      </w:r>
      <w:proofErr w:type="gramEnd"/>
      <w:r w:rsidR="0008564A">
        <w:rPr/>
        <w:t xml:space="preserve"> you </w:t>
      </w:r>
      <w:r w:rsidR="00502A7B">
        <w:rPr/>
        <w:t xml:space="preserve">are to </w:t>
      </w:r>
      <w:r w:rsidR="0013503C">
        <w:rPr/>
        <w:t>use Alexa Conversations to create a non-linear conversational experience for our users.</w:t>
      </w:r>
    </w:p>
    <w:p w:rsidR="0008564A" w:rsidP="0008564A" w:rsidRDefault="0008564A" w14:paraId="2693B4C6" w14:textId="29445B9E">
      <w:pPr>
        <w:pStyle w:val="Heading1"/>
      </w:pPr>
      <w:r w:rsidR="0008564A">
        <w:rPr/>
        <w:t>Parameters</w:t>
      </w:r>
    </w:p>
    <w:p w:rsidR="6D44F9C4" w:rsidP="5740390C" w:rsidRDefault="6D44F9C4" w14:paraId="5304EE2E" w14:textId="231F6D3F">
      <w:pPr>
        <w:pStyle w:val="Normal"/>
      </w:pPr>
      <w:r w:rsidR="6D44F9C4">
        <w:rPr/>
        <w:t>From the Alexa Console create a new Alexa Skill and choose the following settings. Choose the</w:t>
      </w:r>
      <w:r w:rsidR="193A4DEC">
        <w:rPr/>
        <w:t xml:space="preserve"> Pizza Ordering Sample Template</w:t>
      </w:r>
    </w:p>
    <w:p w:rsidR="5EB9E0A9" w:rsidP="5740390C" w:rsidRDefault="5EB9E0A9" w14:paraId="1F4D3C5B" w14:textId="2560677A">
      <w:pPr>
        <w:pStyle w:val="Normal"/>
        <w:bidi w:val="0"/>
        <w:spacing w:before="0" w:beforeAutospacing="off" w:after="270" w:afterAutospacing="off" w:line="259" w:lineRule="auto"/>
        <w:ind w:left="0" w:right="0"/>
        <w:jc w:val="left"/>
      </w:pPr>
      <w:r w:rsidR="5EB9E0A9">
        <w:drawing>
          <wp:anchor distT="0" distB="0" distL="114300" distR="114300" simplePos="0" relativeHeight="251658240" behindDoc="1" locked="0" layoutInCell="1" allowOverlap="1" wp14:editId="52A4FD23" wp14:anchorId="3ECF24CB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051539" cy="4270375"/>
            <wp:effectExtent l="0" t="0" r="0" b="0"/>
            <wp:wrapNone/>
            <wp:docPr id="89448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9d29c626dd40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51539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8479A92" w:rsidP="5740390C" w:rsidRDefault="68479A92" w14:paraId="3061BB48" w14:textId="4A1BCE25">
      <w:pPr>
        <w:pStyle w:val="Normal"/>
        <w:spacing w:before="0" w:beforeAutospacing="off" w:after="270" w:afterAutospacing="off" w:line="259" w:lineRule="auto"/>
        <w:ind w:left="0" w:right="0"/>
        <w:jc w:val="left"/>
      </w:pPr>
      <w:r w:rsidR="6A5E899C">
        <w:drawing>
          <wp:inline wp14:editId="1172AD68" wp14:anchorId="3BB31A72">
            <wp:extent cx="1520428" cy="1351492"/>
            <wp:effectExtent l="0" t="0" r="0" b="0"/>
            <wp:docPr id="1332320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39eb24ec204d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520428" cy="135149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9E0A9" w:rsidP="5EB9E0A9" w:rsidRDefault="5EB9E0A9" w14:paraId="52E514E0" w14:textId="1FFC0B85">
      <w:pPr>
        <w:pStyle w:val="Normal"/>
        <w:bidi w:val="0"/>
        <w:spacing w:before="0" w:beforeAutospacing="off" w:after="270" w:afterAutospacing="off" w:line="259" w:lineRule="auto"/>
        <w:ind w:left="0" w:right="0"/>
        <w:jc w:val="left"/>
      </w:pPr>
      <w:r w:rsidR="5EB9E0A9">
        <w:rPr/>
        <w:t xml:space="preserve">You are to create a new </w:t>
      </w:r>
      <w:r w:rsidR="5EB9E0A9">
        <w:rPr/>
        <w:t>conversational</w:t>
      </w:r>
      <w:r w:rsidR="5EB9E0A9">
        <w:rPr/>
        <w:t xml:space="preserve"> pathway by adding at least 1 non pizza item to your menu. Some suggestions include sandwiches, </w:t>
      </w:r>
      <w:r w:rsidR="5EB9E0A9">
        <w:rPr/>
        <w:t>salads</w:t>
      </w:r>
      <w:r w:rsidR="5EB9E0A9">
        <w:rPr/>
        <w:t xml:space="preserve"> or chicken.</w:t>
      </w:r>
    </w:p>
    <w:p w:rsidR="004301BD" w:rsidP="0008564A" w:rsidRDefault="0013503C" w14:paraId="6EFD11C7" w14:textId="2CBAC9D4">
      <w:pPr>
        <w:pStyle w:val="ListParagraph"/>
        <w:numPr>
          <w:ilvl w:val="0"/>
          <w:numId w:val="2"/>
        </w:numPr>
        <w:rPr/>
      </w:pPr>
      <w:r w:rsidR="0013503C">
        <w:rPr/>
        <w:t xml:space="preserve">Modify the welcome to give your pizza shop a custom name. </w:t>
      </w:r>
      <w:r w:rsidR="001425F0">
        <w:rPr/>
        <w:t>(</w:t>
      </w:r>
      <w:r w:rsidR="0013503C">
        <w:rPr/>
        <w:t>2</w:t>
      </w:r>
      <w:r w:rsidR="001425F0">
        <w:rPr/>
        <w:t>m)</w:t>
      </w:r>
    </w:p>
    <w:p w:rsidR="004301BD" w:rsidP="004301BD" w:rsidRDefault="0013503C" w14:paraId="676655C0" w14:textId="07584994">
      <w:pPr>
        <w:pStyle w:val="ListParagraph"/>
        <w:numPr>
          <w:ilvl w:val="0"/>
          <w:numId w:val="2"/>
        </w:numPr>
        <w:rPr/>
      </w:pPr>
      <w:r w:rsidR="0013503C">
        <w:rPr/>
        <w:t xml:space="preserve">Create a dialog for ordering your new menu item </w:t>
      </w:r>
      <w:r w:rsidR="001425F0">
        <w:rPr/>
        <w:t>(</w:t>
      </w:r>
      <w:r w:rsidR="0013503C">
        <w:rPr/>
        <w:t>3</w:t>
      </w:r>
      <w:r w:rsidR="001425F0">
        <w:rPr/>
        <w:t>m)</w:t>
      </w:r>
    </w:p>
    <w:p w:rsidR="00502A7B" w:rsidP="0008564A" w:rsidRDefault="00502A7B" w14:paraId="1C7B5516" w14:textId="12687D8E">
      <w:pPr>
        <w:pStyle w:val="ListParagraph"/>
        <w:numPr>
          <w:ilvl w:val="0"/>
          <w:numId w:val="2"/>
        </w:numPr>
        <w:rPr/>
      </w:pPr>
      <w:r w:rsidR="00502A7B">
        <w:rPr/>
        <w:t xml:space="preserve">Use </w:t>
      </w:r>
      <w:r w:rsidR="0013503C">
        <w:rPr/>
        <w:t xml:space="preserve">at least two </w:t>
      </w:r>
      <w:r w:rsidR="0013503C">
        <w:rPr/>
        <w:t>slots to describe your menu item.</w:t>
      </w:r>
      <w:r w:rsidR="001425F0">
        <w:rPr/>
        <w:t>(</w:t>
      </w:r>
      <w:r w:rsidR="0013503C">
        <w:rPr/>
        <w:t>2</w:t>
      </w:r>
      <w:r w:rsidR="001425F0">
        <w:rPr/>
        <w:t>m)</w:t>
      </w:r>
    </w:p>
    <w:p w:rsidR="0013503C" w:rsidP="0008564A" w:rsidRDefault="0013503C" w14:paraId="075C2E55" w14:textId="157B83EE">
      <w:pPr>
        <w:pStyle w:val="ListParagraph"/>
        <w:numPr>
          <w:ilvl w:val="0"/>
          <w:numId w:val="2"/>
        </w:numPr>
        <w:rPr/>
      </w:pPr>
      <w:r w:rsidR="0013503C">
        <w:rPr/>
        <w:t xml:space="preserve">Create your </w:t>
      </w:r>
      <w:r w:rsidR="0013503C">
        <w:rPr/>
        <w:t>API</w:t>
      </w:r>
      <w:r w:rsidR="0013503C">
        <w:rPr/>
        <w:t xml:space="preserve"> definitions (3m) </w:t>
      </w:r>
    </w:p>
    <w:p w:rsidR="0013503C" w:rsidP="0008564A" w:rsidRDefault="0013503C" w14:paraId="7C2EC019" w14:textId="5FE1C3DA">
      <w:pPr>
        <w:pStyle w:val="ListParagraph"/>
        <w:numPr>
          <w:ilvl w:val="0"/>
          <w:numId w:val="2"/>
        </w:numPr>
      </w:pPr>
      <w:r>
        <w:t>A</w:t>
      </w:r>
      <w:r>
        <w:t>dd responses</w:t>
      </w:r>
      <w:r>
        <w:t xml:space="preserve"> (2m)</w:t>
      </w:r>
    </w:p>
    <w:p w:rsidR="0013503C" w:rsidP="0008564A" w:rsidRDefault="0013503C" w14:paraId="73235A9C" w14:textId="37BAB856" w14:noSpellErr="1">
      <w:pPr>
        <w:pStyle w:val="ListParagraph"/>
        <w:numPr>
          <w:ilvl w:val="0"/>
          <w:numId w:val="2"/>
        </w:numPr>
        <w:rPr/>
      </w:pPr>
      <w:r w:rsidR="0013503C">
        <w:rPr/>
        <w:t>Add Utterance Sets (3m)</w:t>
      </w:r>
    </w:p>
    <w:p w:rsidR="5EB9E0A9" w:rsidP="52EE6F14" w:rsidRDefault="5EB9E0A9" w14:paraId="764BD6BA" w14:textId="4B724E3A">
      <w:pPr>
        <w:ind/>
      </w:pPr>
      <w:r>
        <w:br w:type="page"/>
      </w:r>
    </w:p>
    <w:p w:rsidR="5EB9E0A9" w:rsidP="5EB9E0A9" w:rsidRDefault="5EB9E0A9" w14:paraId="7B880945" w14:textId="6E602B74">
      <w:pPr>
        <w:pStyle w:val="Normal"/>
        <w:ind w:left="0"/>
      </w:pPr>
      <w:r w:rsidR="5EB9E0A9">
        <w:rPr/>
        <w:t xml:space="preserve">Since this is a Node.JS application, you do not need to have the backend functioning. Only the front-end interaction models will be evaluated. However, you may wish to use the code below to </w:t>
      </w:r>
      <w:r w:rsidR="5EB9E0A9">
        <w:rPr/>
        <w:t>prevent</w:t>
      </w:r>
      <w:r w:rsidR="5EB9E0A9">
        <w:rPr/>
        <w:t xml:space="preserve"> your intent from erroring</w:t>
      </w:r>
      <w:r w:rsidR="5EB9E0A9">
        <w:rPr/>
        <w:t xml:space="preserve">.  </w:t>
      </w:r>
      <w:r w:rsidR="5EB9E0A9">
        <w:rPr/>
        <w:t>Replace “</w:t>
      </w:r>
      <w:proofErr w:type="spellStart"/>
      <w:r w:rsidR="5EB9E0A9">
        <w:rPr/>
        <w:t>MenuItem</w:t>
      </w:r>
      <w:proofErr w:type="spellEnd"/>
      <w:r w:rsidR="5EB9E0A9">
        <w:rPr/>
        <w:t>” with your intent name.</w:t>
      </w:r>
    </w:p>
    <w:p w:rsidR="5EB9E0A9" w:rsidP="5EB9E0A9" w:rsidRDefault="5EB9E0A9" w14:paraId="2CB19DC4" w14:textId="6CF9823B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>const MenuItemHandler = {</w:t>
      </w:r>
    </w:p>
    <w:p w:rsidR="5EB9E0A9" w:rsidP="5EB9E0A9" w:rsidRDefault="5EB9E0A9" w14:paraId="0C657FC9" w14:textId="480002B5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 xml:space="preserve">    </w:t>
      </w:r>
      <w:proofErr w:type="spellStart"/>
      <w:r w:rsidRPr="5EB9E0A9" w:rsidR="5EB9E0A9">
        <w:rPr>
          <w:rFonts w:ascii="Times New Roman" w:hAnsi="Times New Roman" w:eastAsia="Times New Roman" w:cs="Times New Roman"/>
        </w:rPr>
        <w:t>canHandle</w:t>
      </w:r>
      <w:proofErr w:type="spellEnd"/>
      <w:r w:rsidRPr="5EB9E0A9" w:rsidR="5EB9E0A9">
        <w:rPr>
          <w:rFonts w:ascii="Times New Roman" w:hAnsi="Times New Roman" w:eastAsia="Times New Roman" w:cs="Times New Roman"/>
        </w:rPr>
        <w:t>(</w:t>
      </w:r>
      <w:proofErr w:type="spellStart"/>
      <w:r w:rsidRPr="5EB9E0A9" w:rsidR="5EB9E0A9">
        <w:rPr>
          <w:rFonts w:ascii="Times New Roman" w:hAnsi="Times New Roman" w:eastAsia="Times New Roman" w:cs="Times New Roman"/>
        </w:rPr>
        <w:t>handlerInput</w:t>
      </w:r>
      <w:proofErr w:type="spellEnd"/>
      <w:r w:rsidRPr="5EB9E0A9" w:rsidR="5EB9E0A9">
        <w:rPr>
          <w:rFonts w:ascii="Times New Roman" w:hAnsi="Times New Roman" w:eastAsia="Times New Roman" w:cs="Times New Roman"/>
        </w:rPr>
        <w:t>) {</w:t>
      </w:r>
    </w:p>
    <w:p w:rsidR="5EB9E0A9" w:rsidP="5EB9E0A9" w:rsidRDefault="5EB9E0A9" w14:paraId="4BC1A0C9" w14:textId="1580F476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 xml:space="preserve">        return Alexa.getRequestType(handlerInput.requestEnvelope) === MenuItem;</w:t>
      </w:r>
    </w:p>
    <w:p w:rsidR="5EB9E0A9" w:rsidP="5EB9E0A9" w:rsidRDefault="5EB9E0A9" w14:paraId="514B54DA" w14:textId="37C0E099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 xml:space="preserve">    },</w:t>
      </w:r>
    </w:p>
    <w:p w:rsidR="5EB9E0A9" w:rsidP="5EB9E0A9" w:rsidRDefault="5EB9E0A9" w14:paraId="504D5EFA" w14:textId="433CE1B0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 xml:space="preserve">    async handle(</w:t>
      </w:r>
      <w:proofErr w:type="spellStart"/>
      <w:r w:rsidRPr="5EB9E0A9" w:rsidR="5EB9E0A9">
        <w:rPr>
          <w:rFonts w:ascii="Times New Roman" w:hAnsi="Times New Roman" w:eastAsia="Times New Roman" w:cs="Times New Roman"/>
        </w:rPr>
        <w:t>handlerInput</w:t>
      </w:r>
      <w:proofErr w:type="spellEnd"/>
      <w:r w:rsidRPr="5EB9E0A9" w:rsidR="5EB9E0A9">
        <w:rPr>
          <w:rFonts w:ascii="Times New Roman" w:hAnsi="Times New Roman" w:eastAsia="Times New Roman" w:cs="Times New Roman"/>
        </w:rPr>
        <w:t>) {</w:t>
      </w:r>
    </w:p>
    <w:p w:rsidR="5EB9E0A9" w:rsidP="5EB9E0A9" w:rsidRDefault="5EB9E0A9" w14:paraId="21DCE9AE" w14:textId="6D694CFA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</w:p>
    <w:p w:rsidR="5EB9E0A9" w:rsidP="5EB9E0A9" w:rsidRDefault="5EB9E0A9" w14:paraId="26B169B1" w14:textId="302BC1AA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 xml:space="preserve">        return </w:t>
      </w:r>
      <w:proofErr w:type="spellStart"/>
      <w:r w:rsidRPr="5EB9E0A9" w:rsidR="5EB9E0A9">
        <w:rPr>
          <w:rFonts w:ascii="Times New Roman" w:hAnsi="Times New Roman" w:eastAsia="Times New Roman" w:cs="Times New Roman"/>
        </w:rPr>
        <w:t>handlerInput.responseBuilder</w:t>
      </w:r>
      <w:proofErr w:type="spellEnd"/>
    </w:p>
    <w:p w:rsidR="5EB9E0A9" w:rsidP="5EB9E0A9" w:rsidRDefault="5EB9E0A9" w14:paraId="01B79460" w14:textId="6EC56196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 xml:space="preserve">            </w:t>
      </w:r>
      <w:proofErr w:type="gramStart"/>
      <w:r w:rsidRPr="5EB9E0A9" w:rsidR="5EB9E0A9">
        <w:rPr>
          <w:rFonts w:ascii="Times New Roman" w:hAnsi="Times New Roman" w:eastAsia="Times New Roman" w:cs="Times New Roman"/>
        </w:rPr>
        <w:t>.speak</w:t>
      </w:r>
      <w:proofErr w:type="gramEnd"/>
      <w:r w:rsidRPr="5EB9E0A9" w:rsidR="5EB9E0A9">
        <w:rPr>
          <w:rFonts w:ascii="Times New Roman" w:hAnsi="Times New Roman" w:eastAsia="Times New Roman" w:cs="Times New Roman"/>
        </w:rPr>
        <w:t>(handlerInput.t(‘</w:t>
      </w:r>
      <w:proofErr w:type="gramStart"/>
      <w:r w:rsidRPr="5EB9E0A9" w:rsidR="5EB9E0A9">
        <w:rPr>
          <w:rFonts w:ascii="Times New Roman" w:hAnsi="Times New Roman" w:eastAsia="Times New Roman" w:cs="Times New Roman"/>
        </w:rPr>
        <w:t>Say</w:t>
      </w:r>
      <w:proofErr w:type="gramEnd"/>
      <w:r w:rsidRPr="5EB9E0A9" w:rsidR="5EB9E0A9">
        <w:rPr>
          <w:rFonts w:ascii="Times New Roman" w:hAnsi="Times New Roman" w:eastAsia="Times New Roman" w:cs="Times New Roman"/>
        </w:rPr>
        <w:t xml:space="preserve"> something here to confirm your menu item’))</w:t>
      </w:r>
    </w:p>
    <w:p w:rsidR="5EB9E0A9" w:rsidP="5EB9E0A9" w:rsidRDefault="5EB9E0A9" w14:paraId="319FFD72" w14:textId="4D1347BD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 xml:space="preserve">            .</w:t>
      </w:r>
      <w:proofErr w:type="spellStart"/>
      <w:r w:rsidRPr="5EB9E0A9" w:rsidR="5EB9E0A9">
        <w:rPr>
          <w:rFonts w:ascii="Times New Roman" w:hAnsi="Times New Roman" w:eastAsia="Times New Roman" w:cs="Times New Roman"/>
        </w:rPr>
        <w:t>reprompt</w:t>
      </w:r>
      <w:proofErr w:type="spellEnd"/>
      <w:r w:rsidRPr="5EB9E0A9" w:rsidR="5EB9E0A9">
        <w:rPr>
          <w:rFonts w:ascii="Times New Roman" w:hAnsi="Times New Roman" w:eastAsia="Times New Roman" w:cs="Times New Roman"/>
        </w:rPr>
        <w:t>(handlerInput.t('NO_NAME_PROMPT'))</w:t>
      </w:r>
    </w:p>
    <w:p w:rsidR="5EB9E0A9" w:rsidP="5EB9E0A9" w:rsidRDefault="5EB9E0A9" w14:paraId="1AD2272C" w14:textId="38A5A84F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 xml:space="preserve">            .</w:t>
      </w:r>
      <w:proofErr w:type="spellStart"/>
      <w:r w:rsidRPr="5EB9E0A9" w:rsidR="5EB9E0A9">
        <w:rPr>
          <w:rFonts w:ascii="Times New Roman" w:hAnsi="Times New Roman" w:eastAsia="Times New Roman" w:cs="Times New Roman"/>
        </w:rPr>
        <w:t>getResponse</w:t>
      </w:r>
      <w:proofErr w:type="spellEnd"/>
      <w:r w:rsidRPr="5EB9E0A9" w:rsidR="5EB9E0A9">
        <w:rPr>
          <w:rFonts w:ascii="Times New Roman" w:hAnsi="Times New Roman" w:eastAsia="Times New Roman" w:cs="Times New Roman"/>
        </w:rPr>
        <w:t>(</w:t>
      </w:r>
      <w:proofErr w:type="gramStart"/>
      <w:r w:rsidRPr="5EB9E0A9" w:rsidR="5EB9E0A9">
        <w:rPr>
          <w:rFonts w:ascii="Times New Roman" w:hAnsi="Times New Roman" w:eastAsia="Times New Roman" w:cs="Times New Roman"/>
        </w:rPr>
        <w:t>);</w:t>
      </w:r>
      <w:proofErr w:type="gramEnd"/>
    </w:p>
    <w:p w:rsidR="5EB9E0A9" w:rsidP="5EB9E0A9" w:rsidRDefault="5EB9E0A9" w14:paraId="1E12047F" w14:textId="2A2C2B27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 xml:space="preserve">    }</w:t>
      </w:r>
    </w:p>
    <w:p w:rsidR="5EB9E0A9" w:rsidP="5EB9E0A9" w:rsidRDefault="5EB9E0A9" w14:paraId="4F8B9ACA" w14:textId="76CA401C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Pr="5EB9E0A9" w:rsidR="5EB9E0A9">
        <w:rPr>
          <w:rFonts w:ascii="Times New Roman" w:hAnsi="Times New Roman" w:eastAsia="Times New Roman" w:cs="Times New Roman"/>
        </w:rPr>
        <w:t>};</w:t>
      </w:r>
    </w:p>
    <w:p w:rsidR="5EB9E0A9" w:rsidP="5EB9E0A9" w:rsidRDefault="5EB9E0A9" w14:paraId="581571A0" w14:textId="2AC19C54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</w:p>
    <w:p w:rsidR="5EB9E0A9" w:rsidP="5EB9E0A9" w:rsidRDefault="5EB9E0A9" w14:paraId="4B6D102F" w14:textId="61A47C41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</w:p>
    <w:p w:rsidR="5EB9E0A9" w:rsidP="5EB9E0A9" w:rsidRDefault="5EB9E0A9" w14:paraId="46FC4705" w14:textId="2971007A">
      <w:pPr>
        <w:pStyle w:val="Normal"/>
        <w:spacing w:after="0" w:afterAutospacing="off" w:line="240" w:lineRule="auto"/>
        <w:ind w:left="0"/>
        <w:rPr>
          <w:rFonts w:ascii="Calibri" w:hAnsi="Calibri" w:eastAsia="Calibri" w:cs="Calibri" w:asciiTheme="majorAscii" w:hAnsiTheme="majorAscii" w:eastAsiaTheme="majorAscii" w:cstheme="majorAscii"/>
        </w:rPr>
      </w:pPr>
      <w:r w:rsidRPr="5EB9E0A9" w:rsidR="5EB9E0A9">
        <w:rPr>
          <w:rFonts w:ascii="Calibri" w:hAnsi="Calibri" w:eastAsia="Calibri" w:cs="Calibri" w:asciiTheme="majorAscii" w:hAnsiTheme="majorAscii" w:eastAsiaTheme="majorAscii" w:cstheme="majorAscii"/>
        </w:rPr>
        <w:t xml:space="preserve">At the bottom of the code </w:t>
      </w:r>
      <w:r w:rsidRPr="5EB9E0A9" w:rsidR="5EB9E0A9">
        <w:rPr>
          <w:rFonts w:ascii="Calibri" w:hAnsi="Calibri" w:eastAsia="Calibri" w:cs="Calibri" w:asciiTheme="majorAscii" w:hAnsiTheme="majorAscii" w:eastAsiaTheme="majorAscii" w:cstheme="majorAscii"/>
        </w:rPr>
        <w:t>don’t</w:t>
      </w:r>
      <w:r w:rsidRPr="5EB9E0A9" w:rsidR="5EB9E0A9">
        <w:rPr>
          <w:rFonts w:ascii="Calibri" w:hAnsi="Calibri" w:eastAsia="Calibri" w:cs="Calibri" w:asciiTheme="majorAscii" w:hAnsiTheme="majorAscii" w:eastAsiaTheme="majorAscii" w:cstheme="majorAscii"/>
        </w:rPr>
        <w:t xml:space="preserve"> forget to add this line below around line #577 inside the .addrequestHandlers.</w:t>
      </w:r>
    </w:p>
    <w:p w:rsidR="5EB9E0A9" w:rsidP="5EB9E0A9" w:rsidRDefault="5EB9E0A9" w14:paraId="33507A5C" w14:textId="5284B9A2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</w:p>
    <w:p w:rsidR="5EB9E0A9" w:rsidP="5EB9E0A9" w:rsidRDefault="5EB9E0A9" w14:paraId="2EC1C75D" w14:textId="5E3AE35B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proofErr w:type="spellStart"/>
      <w:r w:rsidRPr="5EB9E0A9" w:rsidR="5EB9E0A9">
        <w:rPr>
          <w:rFonts w:ascii="Times New Roman" w:hAnsi="Times New Roman" w:eastAsia="Times New Roman" w:cs="Times New Roman"/>
        </w:rPr>
        <w:t>MenuItemHandler</w:t>
      </w:r>
      <w:proofErr w:type="spellEnd"/>
      <w:r w:rsidRPr="5EB9E0A9" w:rsidR="5EB9E0A9">
        <w:rPr>
          <w:rFonts w:ascii="Times New Roman" w:hAnsi="Times New Roman" w:eastAsia="Times New Roman" w:cs="Times New Roman"/>
        </w:rPr>
        <w:t>,</w:t>
      </w:r>
    </w:p>
    <w:p w:rsidR="5EB9E0A9" w:rsidP="5EB9E0A9" w:rsidRDefault="5EB9E0A9" w14:paraId="44E4B433" w14:textId="44DFDC7B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</w:p>
    <w:p w:rsidR="5EB9E0A9" w:rsidP="5EB9E0A9" w:rsidRDefault="5EB9E0A9" w14:paraId="346BE0FB" w14:textId="324F5110">
      <w:pPr>
        <w:pStyle w:val="Normal"/>
        <w:spacing w:after="0" w:afterAutospacing="off" w:line="240" w:lineRule="auto"/>
        <w:ind w:left="0"/>
        <w:rPr>
          <w:rFonts w:ascii="Times New Roman" w:hAnsi="Times New Roman" w:eastAsia="Times New Roman" w:cs="Times New Roman"/>
        </w:rPr>
      </w:pPr>
    </w:p>
    <w:p w:rsidR="009477B6" w:rsidP="009477B6" w:rsidRDefault="009477B6" w14:paraId="4C7D37C1" w14:textId="72C6A725">
      <w:pPr>
        <w:pStyle w:val="Heading1"/>
      </w:pPr>
      <w:r>
        <w:t xml:space="preserve">Submission </w:t>
      </w:r>
    </w:p>
    <w:p w:rsidR="009477B6" w:rsidP="009477B6" w:rsidRDefault="006548F8" w14:paraId="2FD0BC88" w14:textId="7A6C2B7A">
      <w:r w:rsidR="009477B6">
        <w:rPr/>
        <w:t xml:space="preserve">To </w:t>
      </w:r>
      <w:r w:rsidR="009477B6">
        <w:rPr/>
        <w:t>submit</w:t>
      </w:r>
      <w:r w:rsidR="009477B6">
        <w:rPr/>
        <w:t xml:space="preserve"> your assignment for marking </w:t>
      </w:r>
      <w:r w:rsidR="009477B6">
        <w:rPr/>
        <w:t>provide</w:t>
      </w:r>
      <w:r w:rsidR="009477B6">
        <w:rPr/>
        <w:t xml:space="preserve"> a screen cast video that shows the dialog, API Definitions, </w:t>
      </w:r>
      <w:r w:rsidR="009477B6">
        <w:rPr/>
        <w:t>utterance</w:t>
      </w:r>
      <w:r w:rsidR="009477B6">
        <w:rPr/>
        <w:t xml:space="preserve"> sets and responses for your new menu item. </w:t>
      </w:r>
      <w:proofErr w:type="spellStart"/>
      <w:proofErr w:type="spellEnd"/>
    </w:p>
    <w:p w:rsidR="009477B6" w:rsidP="5EB9E0A9" w:rsidRDefault="006548F8" w14:paraId="11823D7A" w14:textId="5A4735CA">
      <w:pPr>
        <w:pStyle w:val="Normal"/>
      </w:pPr>
      <w:r w:rsidR="5EB9E0A9">
        <w:rPr/>
        <w:t>A demo of your ordering the menu item.</w:t>
      </w:r>
    </w:p>
    <w:sectPr w:rsidR="009477B6" w:rsidSect="0008564A">
      <w:headerReference w:type="even" r:id="rId12"/>
      <w:footerReference w:type="default" r:id="rId13"/>
      <w:headerReference w:type="first" r:id="rId14"/>
      <w:pgSz w:w="12240" w:h="15840" w:orient="portrait" w:code="1"/>
      <w:pgMar w:top="1440" w:right="1440" w:bottom="1440" w:left="1440" w:header="763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45B50" w:rsidP="00113312" w:rsidRDefault="00545B50" w14:paraId="3D2DDD66" w14:textId="77777777">
      <w:pPr>
        <w:spacing w:after="0" w:line="240" w:lineRule="auto"/>
      </w:pPr>
      <w:r>
        <w:separator/>
      </w:r>
    </w:p>
  </w:endnote>
  <w:endnote w:type="continuationSeparator" w:id="0">
    <w:p w:rsidR="00545B50" w:rsidP="00113312" w:rsidRDefault="00545B50" w14:paraId="69AD6137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nion Pro"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F5129" w:rsidP="00091BFC" w:rsidRDefault="00091BFC" w14:paraId="70D9CDA0" w14:textId="77777777">
    <w:pPr>
      <w:pStyle w:val="Footer"/>
      <w:pBdr>
        <w:top w:val="single" w:color="auto" w:sz="4" w:space="4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10605E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45B50" w:rsidP="00113312" w:rsidRDefault="00545B50" w14:paraId="59D88479" w14:textId="77777777">
      <w:pPr>
        <w:spacing w:after="0" w:line="240" w:lineRule="auto"/>
      </w:pPr>
      <w:r>
        <w:separator/>
      </w:r>
    </w:p>
  </w:footnote>
  <w:footnote w:type="continuationSeparator" w:id="0">
    <w:p w:rsidR="00545B50" w:rsidP="00113312" w:rsidRDefault="00545B50" w14:paraId="4547013C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13312" w:rsidRDefault="00545B50" w14:paraId="5B9D2344" w14:textId="77777777">
    <w:r>
      <w:rPr>
        <w:noProof/>
      </w:rPr>
      <w:pict w14:anchorId="46AD58DC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22497373" style="position:absolute;margin-left:0;margin-top:0;width:612pt;height:11in;z-index:-251658240;mso-wrap-edited:f;mso-width-percent:0;mso-height-percent:0;mso-position-horizontal:center;mso-position-horizontal-relative:margin;mso-position-vertical:center;mso-position-vertical-relative:margin;mso-width-percent:0;mso-height-percent:0" alt="" o:spid="_x0000_s1025" o:allowincell="f" type="#_x0000_t75">
          <v:imagedata o:title="GCBrandedDocuments_FORMAL_600dpiRGB" r:id="rId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113312" w:rsidP="00C93920" w:rsidRDefault="0008564A" w14:paraId="4C364F56" w14:textId="77777777">
    <w:pPr>
      <w:pStyle w:val="Title"/>
      <w:tabs>
        <w:tab w:val="left" w:pos="788"/>
      </w:tabs>
    </w:pPr>
    <w:r>
      <w:rPr>
        <w:noProof/>
      </w:rPr>
      <w:drawing>
        <wp:anchor distT="0" distB="0" distL="114300" distR="114300" simplePos="0" relativeHeight="251657216" behindDoc="1" locked="0" layoutInCell="0" allowOverlap="0" wp14:anchorId="66857F6B" wp14:editId="2A760D6F">
          <wp:simplePos x="0" y="0"/>
          <wp:positionH relativeFrom="page">
            <wp:posOffset>4445</wp:posOffset>
          </wp:positionH>
          <wp:positionV relativeFrom="page">
            <wp:posOffset>5080</wp:posOffset>
          </wp:positionV>
          <wp:extent cx="7772771" cy="955040"/>
          <wp:effectExtent l="0" t="0" r="0" b="0"/>
          <wp:wrapNone/>
          <wp:docPr id="9" name="WordPictureWatermark224973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22497372"/>
                  <pic:cNvPicPr>
                    <a:picLocks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464" t="13182" r="2938" b="78400"/>
                  <a:stretch/>
                </pic:blipFill>
                <pic:spPr bwMode="auto">
                  <a:xfrm>
                    <a:off x="0" y="0"/>
                    <a:ext cx="7772771" cy="95504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60721"/>
    <w:multiLevelType w:val="hybridMultilevel"/>
    <w:tmpl w:val="5CA207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76D89"/>
    <w:multiLevelType w:val="hybridMultilevel"/>
    <w:tmpl w:val="609A752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2DE78C8">
      <w:numFmt w:val="bullet"/>
      <w:lvlText w:val="-"/>
      <w:lvlJc w:val="left"/>
      <w:pPr>
        <w:ind w:left="1440" w:hanging="360"/>
      </w:pPr>
      <w:rPr>
        <w:rFonts w:hint="default" w:ascii="Calibri" w:hAnsi="Calibri" w:eastAsiaTheme="minorHAnsi" w:cstheme="minorBidi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C4B7362"/>
    <w:multiLevelType w:val="hybridMultilevel"/>
    <w:tmpl w:val="9F4E03A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7DBA1487"/>
    <w:multiLevelType w:val="hybridMultilevel"/>
    <w:tmpl w:val="63647D0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8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4"/>
  <w:trackRevisions w:val="false"/>
  <w:styleLockTheme/>
  <w:styleLockQFSet/>
  <w:defaultTabStop w:val="720"/>
  <w:drawingGridHorizontalSpacing w:val="187"/>
  <w:drawingGridVerticalSpacing w:val="187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119"/>
    <w:rsid w:val="000042D8"/>
    <w:rsid w:val="000152A0"/>
    <w:rsid w:val="00040B74"/>
    <w:rsid w:val="00050B70"/>
    <w:rsid w:val="00055F47"/>
    <w:rsid w:val="00057A8A"/>
    <w:rsid w:val="00063566"/>
    <w:rsid w:val="00084A1F"/>
    <w:rsid w:val="0008564A"/>
    <w:rsid w:val="00091BFC"/>
    <w:rsid w:val="000A7105"/>
    <w:rsid w:val="000D171F"/>
    <w:rsid w:val="00105043"/>
    <w:rsid w:val="0010605E"/>
    <w:rsid w:val="00113312"/>
    <w:rsid w:val="00120666"/>
    <w:rsid w:val="0013503C"/>
    <w:rsid w:val="00140633"/>
    <w:rsid w:val="001425F0"/>
    <w:rsid w:val="001566BD"/>
    <w:rsid w:val="00192D3C"/>
    <w:rsid w:val="00196819"/>
    <w:rsid w:val="001D7874"/>
    <w:rsid w:val="002007EA"/>
    <w:rsid w:val="00214192"/>
    <w:rsid w:val="00293F30"/>
    <w:rsid w:val="002F18AA"/>
    <w:rsid w:val="003256FF"/>
    <w:rsid w:val="00330523"/>
    <w:rsid w:val="00343CDD"/>
    <w:rsid w:val="00346559"/>
    <w:rsid w:val="00350CD9"/>
    <w:rsid w:val="00353F64"/>
    <w:rsid w:val="003B0E34"/>
    <w:rsid w:val="003C27BA"/>
    <w:rsid w:val="00421C7A"/>
    <w:rsid w:val="004301BD"/>
    <w:rsid w:val="00432D30"/>
    <w:rsid w:val="00454D9B"/>
    <w:rsid w:val="00466848"/>
    <w:rsid w:val="00486D30"/>
    <w:rsid w:val="004A10E7"/>
    <w:rsid w:val="004E0404"/>
    <w:rsid w:val="00502A7B"/>
    <w:rsid w:val="005414AD"/>
    <w:rsid w:val="00545B50"/>
    <w:rsid w:val="00554D24"/>
    <w:rsid w:val="00561B0B"/>
    <w:rsid w:val="0057537A"/>
    <w:rsid w:val="00580A06"/>
    <w:rsid w:val="005D183F"/>
    <w:rsid w:val="006124EA"/>
    <w:rsid w:val="0064553B"/>
    <w:rsid w:val="00646E71"/>
    <w:rsid w:val="00653643"/>
    <w:rsid w:val="006548F8"/>
    <w:rsid w:val="006A2418"/>
    <w:rsid w:val="006B29C5"/>
    <w:rsid w:val="006B4612"/>
    <w:rsid w:val="006D63A2"/>
    <w:rsid w:val="006E6C3C"/>
    <w:rsid w:val="00711792"/>
    <w:rsid w:val="007143B1"/>
    <w:rsid w:val="00766006"/>
    <w:rsid w:val="007A7C46"/>
    <w:rsid w:val="007A7D71"/>
    <w:rsid w:val="007E1792"/>
    <w:rsid w:val="007F70FB"/>
    <w:rsid w:val="0080171A"/>
    <w:rsid w:val="00803B23"/>
    <w:rsid w:val="008110AE"/>
    <w:rsid w:val="008404FF"/>
    <w:rsid w:val="00845905"/>
    <w:rsid w:val="0086715A"/>
    <w:rsid w:val="008B7E5C"/>
    <w:rsid w:val="00900F10"/>
    <w:rsid w:val="009051EB"/>
    <w:rsid w:val="00906369"/>
    <w:rsid w:val="009205D5"/>
    <w:rsid w:val="00941591"/>
    <w:rsid w:val="009477B6"/>
    <w:rsid w:val="009D5FA2"/>
    <w:rsid w:val="009D61B4"/>
    <w:rsid w:val="009E17FC"/>
    <w:rsid w:val="009E1AAC"/>
    <w:rsid w:val="009F3CF8"/>
    <w:rsid w:val="00A363B3"/>
    <w:rsid w:val="00A37075"/>
    <w:rsid w:val="00A40F7B"/>
    <w:rsid w:val="00A50179"/>
    <w:rsid w:val="00A525B4"/>
    <w:rsid w:val="00AA38C3"/>
    <w:rsid w:val="00AA6AC2"/>
    <w:rsid w:val="00AB257C"/>
    <w:rsid w:val="00AD496A"/>
    <w:rsid w:val="00B050AA"/>
    <w:rsid w:val="00B41251"/>
    <w:rsid w:val="00B52E36"/>
    <w:rsid w:val="00BA0037"/>
    <w:rsid w:val="00BA2FED"/>
    <w:rsid w:val="00BB4A74"/>
    <w:rsid w:val="00BC26AA"/>
    <w:rsid w:val="00BD43E7"/>
    <w:rsid w:val="00BE68C8"/>
    <w:rsid w:val="00C02050"/>
    <w:rsid w:val="00C12BC7"/>
    <w:rsid w:val="00C4217E"/>
    <w:rsid w:val="00C5588D"/>
    <w:rsid w:val="00C577E3"/>
    <w:rsid w:val="00C65999"/>
    <w:rsid w:val="00C704B8"/>
    <w:rsid w:val="00C734E3"/>
    <w:rsid w:val="00C93920"/>
    <w:rsid w:val="00CF06A0"/>
    <w:rsid w:val="00D06FC1"/>
    <w:rsid w:val="00D24D7F"/>
    <w:rsid w:val="00D404A6"/>
    <w:rsid w:val="00D73736"/>
    <w:rsid w:val="00DB0B79"/>
    <w:rsid w:val="00DD23F6"/>
    <w:rsid w:val="00DE7D37"/>
    <w:rsid w:val="00DF5129"/>
    <w:rsid w:val="00E25643"/>
    <w:rsid w:val="00E65CC0"/>
    <w:rsid w:val="00EA70F2"/>
    <w:rsid w:val="00ED23B4"/>
    <w:rsid w:val="00EF2A13"/>
    <w:rsid w:val="00F03119"/>
    <w:rsid w:val="00F91BD1"/>
    <w:rsid w:val="00F93442"/>
    <w:rsid w:val="00FC4F3B"/>
    <w:rsid w:val="015C9335"/>
    <w:rsid w:val="06300458"/>
    <w:rsid w:val="06C6D6EF"/>
    <w:rsid w:val="06F13A23"/>
    <w:rsid w:val="130E8760"/>
    <w:rsid w:val="193A4DEC"/>
    <w:rsid w:val="1D90043C"/>
    <w:rsid w:val="22C5E297"/>
    <w:rsid w:val="259B1621"/>
    <w:rsid w:val="2DA62806"/>
    <w:rsid w:val="34042EB3"/>
    <w:rsid w:val="3A167FDB"/>
    <w:rsid w:val="4032B6C7"/>
    <w:rsid w:val="41CE8728"/>
    <w:rsid w:val="41E7AF85"/>
    <w:rsid w:val="41E7AF85"/>
    <w:rsid w:val="427C4B93"/>
    <w:rsid w:val="43837FE6"/>
    <w:rsid w:val="441A527D"/>
    <w:rsid w:val="46A9E5D1"/>
    <w:rsid w:val="483DC8AC"/>
    <w:rsid w:val="49D9990D"/>
    <w:rsid w:val="4C0C3C05"/>
    <w:rsid w:val="52EE6F14"/>
    <w:rsid w:val="5740390C"/>
    <w:rsid w:val="59099E67"/>
    <w:rsid w:val="5947AF69"/>
    <w:rsid w:val="5C850728"/>
    <w:rsid w:val="5E19284E"/>
    <w:rsid w:val="5E1B208C"/>
    <w:rsid w:val="5EB9E0A9"/>
    <w:rsid w:val="68479A92"/>
    <w:rsid w:val="690C3174"/>
    <w:rsid w:val="69336FFF"/>
    <w:rsid w:val="69FC9350"/>
    <w:rsid w:val="6A5E899C"/>
    <w:rsid w:val="6D44F9C4"/>
    <w:rsid w:val="747622A6"/>
    <w:rsid w:val="75CE2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4779D0"/>
  <w15:chartTrackingRefBased/>
  <w15:docId w15:val="{2134C737-9C4A-DE4C-BFC1-0E48CFE46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92D3C"/>
    <w:pPr>
      <w:spacing w:after="270"/>
    </w:pPr>
  </w:style>
  <w:style w:type="paragraph" w:styleId="Heading1">
    <w:name w:val="heading 1"/>
    <w:next w:val="Normal"/>
    <w:link w:val="Heading1Char"/>
    <w:uiPriority w:val="9"/>
    <w:qFormat/>
    <w:rsid w:val="00BA2FED"/>
    <w:pPr>
      <w:keepNext/>
      <w:keepLines/>
      <w:suppressAutoHyphens/>
      <w:spacing w:after="270"/>
      <w:outlineLvl w:val="0"/>
    </w:pPr>
    <w:rPr>
      <w:rFonts w:asciiTheme="majorHAnsi" w:hAnsiTheme="majorHAnsi" w:eastAsiaTheme="majorEastAsia" w:cstheme="majorBidi"/>
      <w:color w:val="00778B" w:themeColor="accent3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2FED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00778B" w:themeColor="accent3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2FED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00778B" w:themeColor="accent3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54D9B"/>
    <w:pPr>
      <w:tabs>
        <w:tab w:val="center" w:pos="4680"/>
        <w:tab w:val="right" w:pos="9360"/>
      </w:tabs>
      <w:spacing w:after="0" w:line="240" w:lineRule="auto"/>
    </w:pPr>
    <w:rPr>
      <w:sz w:val="20"/>
    </w:rPr>
  </w:style>
  <w:style w:type="character" w:styleId="FooterChar" w:customStyle="1">
    <w:name w:val="Footer Char"/>
    <w:basedOn w:val="DefaultParagraphFont"/>
    <w:link w:val="Footer"/>
    <w:uiPriority w:val="99"/>
    <w:rsid w:val="00454D9B"/>
    <w:rPr>
      <w:sz w:val="20"/>
    </w:rPr>
  </w:style>
  <w:style w:type="character" w:styleId="Heading1Char" w:customStyle="1">
    <w:name w:val="Heading 1 Char"/>
    <w:basedOn w:val="DefaultParagraphFont"/>
    <w:link w:val="Heading1"/>
    <w:uiPriority w:val="9"/>
    <w:rsid w:val="00BA2FED"/>
    <w:rPr>
      <w:rFonts w:asciiTheme="majorHAnsi" w:hAnsiTheme="majorHAnsi" w:eastAsiaTheme="majorEastAsia" w:cstheme="majorBidi"/>
      <w:color w:val="00778B" w:themeColor="accent3"/>
      <w:sz w:val="36"/>
      <w:szCs w:val="32"/>
    </w:rPr>
  </w:style>
  <w:style w:type="paragraph" w:styleId="Title">
    <w:name w:val="Title"/>
    <w:next w:val="Normal"/>
    <w:link w:val="TitleChar"/>
    <w:uiPriority w:val="10"/>
    <w:qFormat/>
    <w:rsid w:val="00BA2FED"/>
    <w:pPr>
      <w:suppressAutoHyphens/>
      <w:spacing w:line="240" w:lineRule="auto"/>
      <w:contextualSpacing/>
    </w:pPr>
    <w:rPr>
      <w:rFonts w:ascii="Calibri" w:hAnsi="Calibri" w:eastAsiaTheme="majorEastAsia" w:cstheme="majorBidi"/>
      <w:color w:val="004B87" w:themeColor="accent1"/>
      <w:kern w:val="28"/>
      <w:sz w:val="60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A2FED"/>
    <w:rPr>
      <w:rFonts w:ascii="Calibri" w:hAnsi="Calibri" w:eastAsiaTheme="majorEastAsia" w:cstheme="majorBidi"/>
      <w:color w:val="004B87" w:themeColor="accent1"/>
      <w:kern w:val="28"/>
      <w:sz w:val="60"/>
      <w:szCs w:val="56"/>
    </w:rPr>
  </w:style>
  <w:style w:type="table" w:styleId="TableGrid">
    <w:name w:val="Table Grid"/>
    <w:basedOn w:val="TableNormal"/>
    <w:uiPriority w:val="39"/>
    <w:rsid w:val="006E6C3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29" w:type="dxa"/>
        <w:left w:w="86" w:type="dxa"/>
        <w:bottom w:w="29" w:type="dxa"/>
        <w:right w:w="86" w:type="dxa"/>
      </w:tblCellMar>
    </w:tblPr>
    <w:tcPr>
      <w:vAlign w:val="center"/>
    </w:tcPr>
  </w:style>
  <w:style w:type="paragraph" w:styleId="BalloonText">
    <w:name w:val="Balloon Text"/>
    <w:basedOn w:val="Normal"/>
    <w:link w:val="BalloonTextChar"/>
    <w:uiPriority w:val="99"/>
    <w:semiHidden/>
    <w:unhideWhenUsed/>
    <w:rsid w:val="00055F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055F47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205D5"/>
    <w:rPr>
      <w:color w:val="808080"/>
    </w:rPr>
  </w:style>
  <w:style w:type="character" w:styleId="Heading2Char" w:customStyle="1">
    <w:name w:val="Heading 2 Char"/>
    <w:basedOn w:val="DefaultParagraphFont"/>
    <w:link w:val="Heading2"/>
    <w:uiPriority w:val="9"/>
    <w:rsid w:val="00BA2FED"/>
    <w:rPr>
      <w:rFonts w:asciiTheme="majorHAnsi" w:hAnsiTheme="majorHAnsi" w:eastAsiaTheme="majorEastAsia" w:cstheme="majorBidi"/>
      <w:color w:val="00778B" w:themeColor="accent3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BA2FED"/>
    <w:rPr>
      <w:rFonts w:asciiTheme="majorHAnsi" w:hAnsiTheme="majorHAnsi" w:eastAsiaTheme="majorEastAsia" w:cstheme="majorBidi"/>
      <w:color w:val="00778B" w:themeColor="accent3"/>
      <w:sz w:val="24"/>
      <w:szCs w:val="24"/>
    </w:rPr>
  </w:style>
  <w:style w:type="paragraph" w:styleId="NoSpacing">
    <w:name w:val="No Spacing"/>
    <w:uiPriority w:val="1"/>
    <w:qFormat/>
    <w:rsid w:val="00BA2FE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A2FED"/>
    <w:pPr>
      <w:ind w:left="720"/>
      <w:contextualSpacing/>
    </w:pPr>
  </w:style>
  <w:style w:type="paragraph" w:styleId="NoParagraphStyle" w:customStyle="1">
    <w:name w:val="[No Paragraph Style]"/>
    <w:rsid w:val="00D24D7F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hAnsi="Minion Pro" w:cs="Minion Pro"/>
      <w:color w:val="000000"/>
      <w:sz w:val="24"/>
      <w:szCs w:val="24"/>
    </w:rPr>
  </w:style>
  <w:style w:type="paragraph" w:styleId="BasicParagraph" w:customStyle="1">
    <w:name w:val="[Basic Paragraph]"/>
    <w:basedOn w:val="NoParagraphStyle"/>
    <w:uiPriority w:val="99"/>
    <w:rsid w:val="00D24D7F"/>
  </w:style>
  <w:style w:type="paragraph" w:styleId="NormalWeb">
    <w:name w:val="Normal (Web)"/>
    <w:basedOn w:val="Normal"/>
    <w:uiPriority w:val="99"/>
    <w:semiHidden/>
    <w:unhideWhenUsed/>
    <w:rsid w:val="0080171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F512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F5129"/>
  </w:style>
  <w:style w:type="paragraph" w:styleId="CoverPageTitle" w:customStyle="1">
    <w:name w:val="CoverPage Title"/>
    <w:basedOn w:val="NoSpacing"/>
    <w:autoRedefine/>
    <w:qFormat/>
    <w:rsid w:val="00192D3C"/>
    <w:pPr>
      <w:spacing w:line="1000" w:lineRule="exact"/>
    </w:pPr>
    <w:rPr>
      <w:rFonts w:asciiTheme="majorHAnsi" w:hAnsiTheme="majorHAnsi"/>
      <w:b/>
      <w:color w:val="004B87" w:themeColor="accent1"/>
      <w:sz w:val="96"/>
      <w:szCs w:val="96"/>
    </w:rPr>
  </w:style>
  <w:style w:type="character" w:styleId="Hyperlink">
    <w:name w:val="Hyperlink"/>
    <w:basedOn w:val="DefaultParagraphFont"/>
    <w:uiPriority w:val="99"/>
    <w:unhideWhenUsed/>
    <w:rsid w:val="0013503C"/>
    <w:rPr>
      <w:color w:val="F3D03E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50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9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eader" Target="head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2.xml" Id="rId14" /><Relationship Type="http://schemas.openxmlformats.org/officeDocument/2006/relationships/image" Target="/media/image.png" Id="R929d29c626dd4025" /><Relationship Type="http://schemas.openxmlformats.org/officeDocument/2006/relationships/image" Target="/media/image4.png" Id="R6439eb24ec204df1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ssbigelow/OneDrive%20-%20Georgian%20College/_Georgian/Converstaional%20AI/Assignments/AIDI1001-Assignment1ChatbotDesign.dotx" TargetMode="External"/></Relationships>
</file>

<file path=word/theme/theme1.xml><?xml version="1.0" encoding="utf-8"?>
<a:theme xmlns:a="http://schemas.openxmlformats.org/drawingml/2006/main" name="Georgian_Cover_2017">
  <a:themeElements>
    <a:clrScheme name="Georgian College Colour Palett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4B87"/>
      </a:accent1>
      <a:accent2>
        <a:srgbClr val="64A70B"/>
      </a:accent2>
      <a:accent3>
        <a:srgbClr val="00778B"/>
      </a:accent3>
      <a:accent4>
        <a:srgbClr val="77C5D5"/>
      </a:accent4>
      <a:accent5>
        <a:srgbClr val="333F48"/>
      </a:accent5>
      <a:accent6>
        <a:srgbClr val="E57200"/>
      </a:accent6>
      <a:hlink>
        <a:srgbClr val="F3D03E"/>
      </a:hlink>
      <a:folHlink>
        <a:srgbClr val="C4BFB6"/>
      </a:folHlink>
    </a:clrScheme>
    <a:fontScheme name="Georgian College Templates 2017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19ffb13-71d7-4217-ba3e-abbac35e461a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93808F287A2A41AD8181C71A987B81" ma:contentTypeVersion="4" ma:contentTypeDescription="Create a new document." ma:contentTypeScope="" ma:versionID="011eaf2f4ccc85256840098fd00d12ea">
  <xsd:schema xmlns:xsd="http://www.w3.org/2001/XMLSchema" xmlns:xs="http://www.w3.org/2001/XMLSchema" xmlns:p="http://schemas.microsoft.com/office/2006/metadata/properties" xmlns:ns2="219ffb13-71d7-4217-ba3e-abbac35e461a" targetNamespace="http://schemas.microsoft.com/office/2006/metadata/properties" ma:root="true" ma:fieldsID="6318de4c6aa76ae6504ef466dce551e6" ns2:_="">
    <xsd:import namespace="219ffb13-71d7-4217-ba3e-abbac35e461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9ffb13-71d7-4217-ba3e-abbac35e461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33D965-8329-43E6-A686-2CFF7F4D933E}">
  <ds:schemaRefs>
    <ds:schemaRef ds:uri="http://schemas.microsoft.com/office/2006/metadata/properties"/>
    <ds:schemaRef ds:uri="http://schemas.microsoft.com/office/infopath/2007/PartnerControls"/>
    <ds:schemaRef ds:uri="6a8950a2-698f-4995-8c57-84966ed0d514"/>
  </ds:schemaRefs>
</ds:datastoreItem>
</file>

<file path=customXml/itemProps2.xml><?xml version="1.0" encoding="utf-8"?>
<ds:datastoreItem xmlns:ds="http://schemas.openxmlformats.org/officeDocument/2006/customXml" ds:itemID="{B3F553FA-27C7-4F70-A986-E189319CD6E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BC37B0B-0444-4868-AAD5-A4AFA196A676}"/>
</file>

<file path=customXml/itemProps4.xml><?xml version="1.0" encoding="utf-8"?>
<ds:datastoreItem xmlns:ds="http://schemas.openxmlformats.org/officeDocument/2006/customXml" ds:itemID="{2D951551-CF6A-4780-A24F-53F028012732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AIDI1001-Assignment1ChatbotDesign.dotx</ap:Template>
  <ap:Application>Microsoft Word for the web</ap:Application>
  <ap:DocSecurity>0</ap:DocSecurity>
  <ap:ScaleCrop>false</ap:ScaleCrop>
  <ap:Company>Georgian College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Bigelow</dc:creator>
  <cp:keywords/>
  <dc:description/>
  <cp:lastModifiedBy>Ross Bigelow</cp:lastModifiedBy>
  <cp:revision>7</cp:revision>
  <cp:lastPrinted>2017-06-28T18:07:00Z</cp:lastPrinted>
  <dcterms:created xsi:type="dcterms:W3CDTF">2021-11-24T15:47:00Z</dcterms:created>
  <dcterms:modified xsi:type="dcterms:W3CDTF">2022-11-23T13:00:24Z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0x0101002593808F287A2A41AD8181C71A987B81</vt:lpwstr>
  </property>
  <property fmtid="{D5CDD505-2E9C-101B-9397-08002B2CF9AE}" pid="3" name="MediaServiceImageTags">
    <vt:lpwstr/>
  </property>
  <property fmtid="{D5CDD505-2E9C-101B-9397-08002B2CF9AE}" pid="4" name="Order">
    <vt:r8>3700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_SourceUrl">
    <vt:lpwstr/>
  </property>
  <property fmtid="{D5CDD505-2E9C-101B-9397-08002B2CF9AE}" pid="10" name="_SharedFileIndex">
    <vt:lpwstr/>
  </property>
  <property fmtid="{D5CDD505-2E9C-101B-9397-08002B2CF9AE}" pid="11" name="ComplianceAssetId">
    <vt:lpwstr/>
  </property>
  <property fmtid="{D5CDD505-2E9C-101B-9397-08002B2CF9AE}" pid="12" name="TemplateUrl">
    <vt:lpwstr/>
  </property>
</Properties>
</file>